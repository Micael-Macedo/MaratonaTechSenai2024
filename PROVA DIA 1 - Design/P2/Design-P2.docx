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FD4DD" w14:textId="2CD8DD83" w:rsidR="003D6870" w:rsidRDefault="00CA193F" w:rsidP="008415AD">
      <w:pPr>
        <w:spacing w:after="160"/>
        <w:jc w:val="right"/>
      </w:pPr>
      <w:r>
        <mc:AlternateContent>
          <mc:Choice Requires="wps">
            <w:drawing>
              <wp:anchor distT="0" distB="0" distL="114300" distR="114300" simplePos="0" relativeHeight="251659264" behindDoc="0" locked="0" layoutInCell="1" allowOverlap="1" wp14:anchorId="16B6C2C9" wp14:editId="32C0AA21">
                <wp:simplePos x="0" y="0"/>
                <wp:positionH relativeFrom="page">
                  <wp:align>right</wp:align>
                </wp:positionH>
                <wp:positionV relativeFrom="paragraph">
                  <wp:posOffset>-899795</wp:posOffset>
                </wp:positionV>
                <wp:extent cx="7532914" cy="10646229"/>
                <wp:effectExtent l="0" t="0" r="11430" b="22225"/>
                <wp:wrapNone/>
                <wp:docPr id="451845390" name="Caixa de Texto 1"/>
                <wp:cNvGraphicFramePr/>
                <a:graphic xmlns:a="http://schemas.openxmlformats.org/drawingml/2006/main">
                  <a:graphicData uri="http://schemas.microsoft.com/office/word/2010/wordprocessingShape">
                    <wps:wsp>
                      <wps:cNvSpPr txBox="1"/>
                      <wps:spPr>
                        <a:xfrm>
                          <a:off x="0" y="0"/>
                          <a:ext cx="7532914" cy="10646229"/>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4E01431" w14:textId="77777777" w:rsidR="00DD400B" w:rsidRDefault="00DD400B" w:rsidP="00CF04DF">
                            <w:pPr>
                              <w:pStyle w:val="Ttulo1"/>
                              <w:jc w:val="right"/>
                              <w:rPr>
                                <w:szCs w:val="48"/>
                              </w:rPr>
                            </w:pPr>
                          </w:p>
                          <w:p w14:paraId="1476ECA6" w14:textId="77777777" w:rsidR="00DD400B" w:rsidRDefault="00DD400B" w:rsidP="00CF04DF">
                            <w:pPr>
                              <w:pStyle w:val="Ttulo1"/>
                              <w:jc w:val="right"/>
                              <w:rPr>
                                <w:szCs w:val="48"/>
                              </w:rPr>
                            </w:pPr>
                          </w:p>
                          <w:p w14:paraId="37834C42" w14:textId="5373970F" w:rsidR="00CA193F" w:rsidRDefault="00572038" w:rsidP="00CF04DF">
                            <w:pPr>
                              <w:pStyle w:val="Ttulo1"/>
                              <w:jc w:val="right"/>
                              <w:rPr>
                                <w:szCs w:val="48"/>
                              </w:rPr>
                            </w:pPr>
                            <w:r w:rsidRPr="00DD400B">
                              <w:rPr>
                                <w:szCs w:val="48"/>
                              </w:rPr>
                              <w:t>M</w:t>
                            </w:r>
                            <w:r w:rsidR="00DD400B">
                              <w:rPr>
                                <w:szCs w:val="48"/>
                              </w:rPr>
                              <w:t xml:space="preserve">aratona </w:t>
                            </w:r>
                            <w:r w:rsidRPr="00DD400B">
                              <w:rPr>
                                <w:szCs w:val="48"/>
                              </w:rPr>
                              <w:t>Tech</w:t>
                            </w:r>
                          </w:p>
                          <w:p w14:paraId="7EBCCC20" w14:textId="77777777" w:rsidR="00DD400B" w:rsidRPr="00DD400B" w:rsidRDefault="00DD400B" w:rsidP="00DD400B"/>
                          <w:p w14:paraId="09DE822C" w14:textId="6463535C" w:rsidR="00572038" w:rsidRDefault="00572038" w:rsidP="00DD400B">
                            <w:pPr>
                              <w:jc w:val="right"/>
                              <w:rPr>
                                <w:i/>
                                <w:iCs/>
                                <w:color w:val="538135" w:themeColor="accent6" w:themeShade="BF"/>
                                <w:sz w:val="36"/>
                                <w:szCs w:val="40"/>
                              </w:rPr>
                            </w:pPr>
                            <w:r w:rsidRPr="000A0891">
                              <w:rPr>
                                <w:i/>
                                <w:iCs/>
                                <w:color w:val="538135" w:themeColor="accent6" w:themeShade="BF"/>
                                <w:sz w:val="36"/>
                                <w:szCs w:val="40"/>
                              </w:rPr>
                              <w:t>Tecnologia da Informação</w:t>
                            </w:r>
                          </w:p>
                          <w:p w14:paraId="1740B823" w14:textId="77777777" w:rsidR="000A0891" w:rsidRPr="000A0891" w:rsidRDefault="000A0891" w:rsidP="00DD400B">
                            <w:pPr>
                              <w:jc w:val="right"/>
                              <w:rPr>
                                <w:i/>
                                <w:iCs/>
                                <w:color w:val="538135" w:themeColor="accent6" w:themeShade="BF"/>
                                <w:sz w:val="36"/>
                                <w:szCs w:val="40"/>
                              </w:rPr>
                            </w:pPr>
                          </w:p>
                          <w:p w14:paraId="658FB439" w14:textId="559B7AAF" w:rsidR="001A3C98" w:rsidRPr="000A0891" w:rsidRDefault="001A3C98" w:rsidP="00DD400B">
                            <w:pPr>
                              <w:jc w:val="right"/>
                              <w:rPr>
                                <w:i/>
                                <w:iCs/>
                                <w:color w:val="538135" w:themeColor="accent6" w:themeShade="BF"/>
                                <w:sz w:val="36"/>
                                <w:szCs w:val="40"/>
                              </w:rPr>
                            </w:pPr>
                            <w:r w:rsidRPr="000A0891">
                              <w:rPr>
                                <w:i/>
                                <w:iCs/>
                                <w:color w:val="538135" w:themeColor="accent6" w:themeShade="BF"/>
                                <w:sz w:val="36"/>
                                <w:szCs w:val="40"/>
                              </w:rPr>
                              <w:t>Design –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6C2C9" id="_x0000_t202" coordsize="21600,21600" o:spt="202" path="m,l,21600r21600,l21600,xe">
                <v:stroke joinstyle="miter"/>
                <v:path gradientshapeok="t" o:connecttype="rect"/>
              </v:shapetype>
              <v:shape id="Caixa de Texto 1" o:spid="_x0000_s1026" type="#_x0000_t202" style="position:absolute;left:0;text-align:left;margin-left:541.95pt;margin-top:-70.85pt;width:593.15pt;height:83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" strokeweight=".5pt">
                <v:fill r:id="rId12" o:title="" recolor="t" rotate="t" type="frame"/>
                <v:textbox>
                  <w:txbxContent>
                    <w:p w14:paraId="74E01431" w14:textId="77777777" w:rsidR="00DD400B" w:rsidRDefault="00DD400B" w:rsidP="00CF04DF">
                      <w:pPr>
                        <w:pStyle w:val="Ttulo1"/>
                        <w:jc w:val="right"/>
                        <w:rPr>
                          <w:szCs w:val="48"/>
                        </w:rPr>
                      </w:pPr>
                    </w:p>
                    <w:p w14:paraId="1476ECA6" w14:textId="77777777" w:rsidR="00DD400B" w:rsidRDefault="00DD400B" w:rsidP="00CF04DF">
                      <w:pPr>
                        <w:pStyle w:val="Ttulo1"/>
                        <w:jc w:val="right"/>
                        <w:rPr>
                          <w:szCs w:val="48"/>
                        </w:rPr>
                      </w:pPr>
                    </w:p>
                    <w:p w14:paraId="37834C42" w14:textId="5373970F" w:rsidR="00CA193F" w:rsidRDefault="00572038" w:rsidP="00CF04DF">
                      <w:pPr>
                        <w:pStyle w:val="Ttulo1"/>
                        <w:jc w:val="right"/>
                        <w:rPr>
                          <w:szCs w:val="48"/>
                        </w:rPr>
                      </w:pPr>
                      <w:r w:rsidRPr="00DD400B">
                        <w:rPr>
                          <w:szCs w:val="48"/>
                        </w:rPr>
                        <w:t>M</w:t>
                      </w:r>
                      <w:r w:rsidR="00DD400B">
                        <w:rPr>
                          <w:szCs w:val="48"/>
                        </w:rPr>
                        <w:t xml:space="preserve">aratona </w:t>
                      </w:r>
                      <w:r w:rsidRPr="00DD400B">
                        <w:rPr>
                          <w:szCs w:val="48"/>
                        </w:rPr>
                        <w:t>Tech</w:t>
                      </w:r>
                    </w:p>
                    <w:p w14:paraId="7EBCCC20" w14:textId="77777777" w:rsidR="00DD400B" w:rsidRPr="00DD400B" w:rsidRDefault="00DD400B" w:rsidP="00DD400B"/>
                    <w:p w14:paraId="09DE822C" w14:textId="6463535C" w:rsidR="00572038" w:rsidRDefault="00572038" w:rsidP="00DD400B">
                      <w:pPr>
                        <w:jc w:val="right"/>
                        <w:rPr>
                          <w:i/>
                          <w:iCs/>
                          <w:color w:val="538135" w:themeColor="accent6" w:themeShade="BF"/>
                          <w:sz w:val="36"/>
                          <w:szCs w:val="40"/>
                        </w:rPr>
                      </w:pPr>
                      <w:r w:rsidRPr="000A0891">
                        <w:rPr>
                          <w:i/>
                          <w:iCs/>
                          <w:color w:val="538135" w:themeColor="accent6" w:themeShade="BF"/>
                          <w:sz w:val="36"/>
                          <w:szCs w:val="40"/>
                        </w:rPr>
                        <w:t>Tecnologia da Informação</w:t>
                      </w:r>
                    </w:p>
                    <w:p w14:paraId="1740B823" w14:textId="77777777" w:rsidR="000A0891" w:rsidRPr="000A0891" w:rsidRDefault="000A0891" w:rsidP="00DD400B">
                      <w:pPr>
                        <w:jc w:val="right"/>
                        <w:rPr>
                          <w:i/>
                          <w:iCs/>
                          <w:color w:val="538135" w:themeColor="accent6" w:themeShade="BF"/>
                          <w:sz w:val="36"/>
                          <w:szCs w:val="40"/>
                        </w:rPr>
                      </w:pPr>
                    </w:p>
                    <w:p w14:paraId="658FB439" w14:textId="559B7AAF" w:rsidR="001A3C98" w:rsidRPr="000A0891" w:rsidRDefault="001A3C98" w:rsidP="00DD400B">
                      <w:pPr>
                        <w:jc w:val="right"/>
                        <w:rPr>
                          <w:i/>
                          <w:iCs/>
                          <w:color w:val="538135" w:themeColor="accent6" w:themeShade="BF"/>
                          <w:sz w:val="36"/>
                          <w:szCs w:val="40"/>
                        </w:rPr>
                      </w:pPr>
                      <w:r w:rsidRPr="000A0891">
                        <w:rPr>
                          <w:i/>
                          <w:iCs/>
                          <w:color w:val="538135" w:themeColor="accent6" w:themeShade="BF"/>
                          <w:sz w:val="36"/>
                          <w:szCs w:val="40"/>
                        </w:rPr>
                        <w:t>Design – p2</w:t>
                      </w:r>
                    </w:p>
                  </w:txbxContent>
                </v:textbox>
                <w10:wrap anchorx="page"/>
              </v:shape>
            </w:pict>
          </mc:Fallback>
        </mc:AlternateContent>
      </w:r>
      <w:r w:rsidR="00327F8E">
        <w:t>M</w:t>
      </w:r>
      <w:r w:rsidR="32B846BD">
        <w:t>aratona Tech</w:t>
      </w:r>
    </w:p>
    <w:p w14:paraId="40C29E7A" w14:textId="6B059817" w:rsidR="32B846BD" w:rsidRDefault="32B846BD" w:rsidP="5B8F01DD">
      <w:pPr>
        <w:spacing w:after="160"/>
        <w:jc w:val="right"/>
      </w:pPr>
      <w:r>
        <w:t>Tecnologia da Informação</w:t>
      </w:r>
    </w:p>
    <w:p w14:paraId="11EB843F" w14:textId="0535CE79" w:rsidR="32B846BD" w:rsidRDefault="00572038" w:rsidP="5B8F01DD">
      <w:pPr>
        <w:spacing w:after="160"/>
        <w:jc w:val="right"/>
      </w:pPr>
      <w:r>
        <w:t>ASDASDASDASDASMMartornaNasdasda</w:t>
      </w:r>
      <w:r w:rsidR="32B846BD">
        <w:t>Design - P2</w:t>
      </w:r>
    </w:p>
    <w:p w14:paraId="27462F73" w14:textId="77777777" w:rsidR="001C2B30" w:rsidRPr="008A40B6" w:rsidRDefault="001C2B30" w:rsidP="08C5AB03">
      <w:pPr>
        <w:rPr>
          <w:szCs w:val="20"/>
        </w:rPr>
        <w:sectPr w:rsidR="001C2B30" w:rsidRPr="008A40B6" w:rsidSect="006C1EB0">
          <w:headerReference w:type="default" r:id="rId13"/>
          <w:footerReference w:type="default" r:id="rId14"/>
          <w:headerReference w:type="first" r:id="rId15"/>
          <w:footerReference w:type="first" r:id="rId16"/>
          <w:pgSz w:w="11906" w:h="16838" w:code="9"/>
          <w:pgMar w:top="1417" w:right="1701" w:bottom="1417" w:left="1701" w:header="567" w:footer="567" w:gutter="0"/>
          <w:cols w:space="708"/>
          <w:titlePg/>
          <w:docGrid w:linePitch="360"/>
        </w:sectPr>
      </w:pPr>
    </w:p>
    <w:p w14:paraId="41DA1BC4" w14:textId="5FDFB72A" w:rsidR="4FA78C6F" w:rsidRPr="00B576AB" w:rsidRDefault="4FA78C6F" w:rsidP="00B576AB">
      <w:pPr>
        <w:pStyle w:val="Ttulo2"/>
      </w:pPr>
      <w:r w:rsidRPr="00B576AB">
        <w:lastRenderedPageBreak/>
        <w:t>INTRODUÇÃO</w:t>
      </w:r>
    </w:p>
    <w:p w14:paraId="4BA26E0D" w14:textId="2C86174B" w:rsidR="4FA78C6F" w:rsidRPr="007A1294" w:rsidRDefault="4FA78C6F" w:rsidP="2D34FE94">
      <w:pPr>
        <w:rPr>
          <w:sz w:val="24"/>
          <w:szCs w:val="28"/>
        </w:rPr>
      </w:pPr>
      <w:r w:rsidRPr="007A1294">
        <w:rPr>
          <w:sz w:val="24"/>
          <w:szCs w:val="28"/>
          <w:lang w:val="en-US"/>
        </w:rPr>
        <w:t xml:space="preserve">O turismo é uma das atividades mais lucrativas do mundo. Pensando em participar desse mercado, o Sr. Mikka pediu a você que desenvolvesse o design de um site que permitisse aos usuários procurar por lugares turísticos em todo o mundo e agendar sua visita (criando uma lista de desejos), apresentando os locais escolhidos em uma linha do tempo. </w:t>
      </w:r>
    </w:p>
    <w:p w14:paraId="2B3C3F84" w14:textId="42561F17" w:rsidR="4FA78C6F" w:rsidRPr="007A1294" w:rsidRDefault="4FA78C6F" w:rsidP="2D34FE94">
      <w:pPr>
        <w:rPr>
          <w:sz w:val="24"/>
          <w:szCs w:val="28"/>
        </w:rPr>
      </w:pPr>
      <w:r w:rsidRPr="007A1294">
        <w:rPr>
          <w:sz w:val="24"/>
          <w:szCs w:val="28"/>
          <w:lang w:val="en-US"/>
        </w:rPr>
        <w:t>Seu desafio é desenvolver o layout do site que precisa ser apresentado para desktops, tablets e dispositivos móveis.</w:t>
      </w:r>
    </w:p>
    <w:p w14:paraId="0B75347B" w14:textId="68D9071E" w:rsidR="4FA78C6F" w:rsidRPr="00B576AB" w:rsidRDefault="4FA78C6F" w:rsidP="00B576AB">
      <w:pPr>
        <w:pStyle w:val="Ttulo2"/>
      </w:pPr>
      <w:r w:rsidRPr="00B576AB">
        <w:t>DESCRIÇÃO DA TAREFA</w:t>
      </w:r>
    </w:p>
    <w:p w14:paraId="4D2DA0E7" w14:textId="15992748" w:rsidR="4FA78C6F" w:rsidRPr="007A1294" w:rsidRDefault="4FA78C6F" w:rsidP="2D34FE94">
      <w:pPr>
        <w:rPr>
          <w:sz w:val="24"/>
          <w:szCs w:val="28"/>
        </w:rPr>
      </w:pPr>
      <w:r w:rsidRPr="007A1294">
        <w:rPr>
          <w:sz w:val="24"/>
          <w:szCs w:val="28"/>
          <w:lang w:val="en-US"/>
        </w:rPr>
        <w:t xml:space="preserve">Sua tarefa é entregar um </w:t>
      </w:r>
      <w:r w:rsidR="00A509F2" w:rsidRPr="007A1294">
        <w:rPr>
          <w:sz w:val="24"/>
          <w:szCs w:val="28"/>
          <w:lang w:val="en-US"/>
        </w:rPr>
        <w:t>protótipo funcional</w:t>
      </w:r>
      <w:r w:rsidR="000B340D">
        <w:rPr>
          <w:sz w:val="24"/>
          <w:szCs w:val="28"/>
          <w:lang w:val="en-US"/>
        </w:rPr>
        <w:t xml:space="preserve"> na versão desktop</w:t>
      </w:r>
      <w:r w:rsidRPr="007A1294">
        <w:rPr>
          <w:sz w:val="24"/>
          <w:szCs w:val="28"/>
          <w:lang w:val="en-US"/>
        </w:rPr>
        <w:t xml:space="preserve"> para o site da LIFETOUR para dispositivos móveis, tablets e desktops em até 4 horas, seguindo esses requisitos definidos pelo cliente.</w:t>
      </w:r>
    </w:p>
    <w:p w14:paraId="68837FF6" w14:textId="334F07B7" w:rsidR="4FA78C6F" w:rsidRPr="007A1294" w:rsidRDefault="4FA78C6F" w:rsidP="4075A4A6">
      <w:pPr>
        <w:pStyle w:val="PargrafodaLista"/>
        <w:numPr>
          <w:ilvl w:val="0"/>
          <w:numId w:val="8"/>
        </w:numPr>
        <w:rPr>
          <w:sz w:val="24"/>
          <w:szCs w:val="28"/>
        </w:rPr>
      </w:pPr>
      <w:r w:rsidRPr="007A1294">
        <w:rPr>
          <w:sz w:val="24"/>
          <w:szCs w:val="28"/>
          <w:lang w:val="en-US"/>
        </w:rPr>
        <w:t>A logo deve ser usada;</w:t>
      </w:r>
    </w:p>
    <w:p w14:paraId="188FD870" w14:textId="409F68A5" w:rsidR="4FA78C6F" w:rsidRPr="007A1294" w:rsidRDefault="4FA78C6F" w:rsidP="4075A4A6">
      <w:pPr>
        <w:pStyle w:val="PargrafodaLista"/>
        <w:numPr>
          <w:ilvl w:val="0"/>
          <w:numId w:val="8"/>
        </w:numPr>
        <w:rPr>
          <w:sz w:val="24"/>
          <w:szCs w:val="28"/>
        </w:rPr>
      </w:pPr>
      <w:r w:rsidRPr="007A1294">
        <w:rPr>
          <w:sz w:val="24"/>
          <w:szCs w:val="28"/>
          <w:lang w:val="en-US"/>
        </w:rPr>
        <w:t xml:space="preserve">Resoluções para </w:t>
      </w:r>
      <w:r w:rsidR="00F55FCB" w:rsidRPr="007A1294">
        <w:rPr>
          <w:sz w:val="24"/>
          <w:szCs w:val="28"/>
          <w:lang w:val="en-US"/>
        </w:rPr>
        <w:t xml:space="preserve">cada </w:t>
      </w:r>
      <w:r w:rsidR="00EE0F51" w:rsidRPr="007A1294">
        <w:rPr>
          <w:sz w:val="24"/>
          <w:szCs w:val="28"/>
          <w:lang w:val="en-US"/>
        </w:rPr>
        <w:t>disposi</w:t>
      </w:r>
      <w:r w:rsidR="00841CB5" w:rsidRPr="007A1294">
        <w:rPr>
          <w:sz w:val="24"/>
          <w:szCs w:val="28"/>
          <w:lang w:val="en-US"/>
        </w:rPr>
        <w:t>vo</w:t>
      </w:r>
      <w:r w:rsidRPr="007A1294">
        <w:rPr>
          <w:sz w:val="24"/>
          <w:szCs w:val="28"/>
          <w:lang w:val="en-US"/>
        </w:rPr>
        <w:t>:</w:t>
      </w:r>
    </w:p>
    <w:p w14:paraId="6D196978" w14:textId="2D2808CE" w:rsidR="4FA78C6F" w:rsidRPr="007A1294" w:rsidRDefault="4FA78C6F" w:rsidP="4075A4A6">
      <w:pPr>
        <w:pStyle w:val="PargrafodaLista"/>
        <w:numPr>
          <w:ilvl w:val="1"/>
          <w:numId w:val="8"/>
        </w:numPr>
        <w:rPr>
          <w:sz w:val="24"/>
          <w:szCs w:val="28"/>
        </w:rPr>
      </w:pPr>
      <w:r w:rsidRPr="007A1294">
        <w:rPr>
          <w:sz w:val="24"/>
          <w:szCs w:val="28"/>
          <w:lang w:val="en-US"/>
        </w:rPr>
        <w:t>Computador - 1440 x 900 pixels</w:t>
      </w:r>
    </w:p>
    <w:p w14:paraId="17788BBF" w14:textId="44F14679" w:rsidR="4FA78C6F" w:rsidRPr="007A1294" w:rsidRDefault="4FA78C6F" w:rsidP="4075A4A6">
      <w:pPr>
        <w:pStyle w:val="PargrafodaLista"/>
        <w:numPr>
          <w:ilvl w:val="1"/>
          <w:numId w:val="8"/>
        </w:numPr>
        <w:rPr>
          <w:sz w:val="24"/>
          <w:szCs w:val="28"/>
        </w:rPr>
      </w:pPr>
      <w:r w:rsidRPr="007A1294">
        <w:rPr>
          <w:sz w:val="24"/>
          <w:szCs w:val="28"/>
          <w:lang w:val="en-US"/>
        </w:rPr>
        <w:t>Tablet - 768 x 1024 pixels</w:t>
      </w:r>
    </w:p>
    <w:p w14:paraId="0DD99E44" w14:textId="312A1614" w:rsidR="4FA78C6F" w:rsidRPr="007A1294" w:rsidRDefault="4FA78C6F" w:rsidP="4075A4A6">
      <w:pPr>
        <w:pStyle w:val="PargrafodaLista"/>
        <w:numPr>
          <w:ilvl w:val="1"/>
          <w:numId w:val="8"/>
        </w:numPr>
        <w:rPr>
          <w:sz w:val="24"/>
          <w:szCs w:val="28"/>
        </w:rPr>
      </w:pPr>
      <w:r w:rsidRPr="007A1294">
        <w:rPr>
          <w:sz w:val="24"/>
          <w:szCs w:val="28"/>
          <w:lang w:val="en-US"/>
        </w:rPr>
        <w:t>Celular - 320 x 480 pixels</w:t>
      </w:r>
    </w:p>
    <w:p w14:paraId="13BE7129" w14:textId="4872B694" w:rsidR="4FA78C6F" w:rsidRPr="007A1294" w:rsidRDefault="4FA78C6F" w:rsidP="4075A4A6">
      <w:pPr>
        <w:pStyle w:val="PargrafodaLista"/>
        <w:numPr>
          <w:ilvl w:val="0"/>
          <w:numId w:val="8"/>
        </w:numPr>
        <w:rPr>
          <w:sz w:val="24"/>
          <w:szCs w:val="28"/>
        </w:rPr>
      </w:pPr>
      <w:r w:rsidRPr="007A1294">
        <w:rPr>
          <w:sz w:val="24"/>
          <w:szCs w:val="28"/>
          <w:lang w:val="en-GB"/>
        </w:rPr>
        <w:t xml:space="preserve">O </w:t>
      </w:r>
      <w:r w:rsidR="00B7015E" w:rsidRPr="007A1294">
        <w:rPr>
          <w:sz w:val="24"/>
          <w:szCs w:val="28"/>
          <w:lang w:val="en-GB"/>
        </w:rPr>
        <w:t>protótipo</w:t>
      </w:r>
      <w:r w:rsidRPr="007A1294">
        <w:rPr>
          <w:sz w:val="24"/>
          <w:szCs w:val="28"/>
          <w:lang w:val="en-GB"/>
        </w:rPr>
        <w:t xml:space="preserve"> deve apresentar as informações para um usuário logado (use um elemento (avatar / nome de usuário) para identificar o usuário logado);</w:t>
      </w:r>
    </w:p>
    <w:p w14:paraId="2716F1AB" w14:textId="3B70305D" w:rsidR="38E06AC8" w:rsidRPr="007A1294" w:rsidRDefault="38E06AC8" w:rsidP="36E1DC41">
      <w:pPr>
        <w:pStyle w:val="PargrafodaLista"/>
        <w:numPr>
          <w:ilvl w:val="0"/>
          <w:numId w:val="8"/>
        </w:numPr>
        <w:rPr>
          <w:sz w:val="24"/>
          <w:szCs w:val="24"/>
          <w:lang w:val="en-US"/>
        </w:rPr>
      </w:pPr>
      <w:r w:rsidRPr="007A1294">
        <w:rPr>
          <w:sz w:val="24"/>
          <w:szCs w:val="24"/>
          <w:lang w:val="en-US"/>
        </w:rPr>
        <w:t>O site deve possuir cabeçalho contendo os links de navegação</w:t>
      </w:r>
      <w:r w:rsidR="002A7AD1" w:rsidRPr="007A1294">
        <w:rPr>
          <w:sz w:val="24"/>
          <w:szCs w:val="24"/>
          <w:lang w:val="en-US"/>
        </w:rPr>
        <w:t>:</w:t>
      </w:r>
    </w:p>
    <w:p w14:paraId="70D8FCA0" w14:textId="68433406" w:rsidR="002A7AD1" w:rsidRPr="007A1294" w:rsidRDefault="005635B8" w:rsidP="002A7AD1">
      <w:pPr>
        <w:pStyle w:val="PargrafodaLista"/>
        <w:numPr>
          <w:ilvl w:val="1"/>
          <w:numId w:val="8"/>
        </w:numPr>
        <w:rPr>
          <w:sz w:val="24"/>
          <w:szCs w:val="24"/>
          <w:lang w:val="en-US"/>
        </w:rPr>
      </w:pPr>
      <w:r w:rsidRPr="007A1294">
        <w:rPr>
          <w:sz w:val="24"/>
          <w:szCs w:val="28"/>
          <w:lang w:val="en-US"/>
        </w:rPr>
        <w:t>Home</w:t>
      </w:r>
    </w:p>
    <w:p w14:paraId="01995CAF" w14:textId="4F4B080E" w:rsidR="4AAE8095" w:rsidRPr="007A1294" w:rsidRDefault="4AAE8095" w:rsidP="2F96841E">
      <w:pPr>
        <w:pStyle w:val="PargrafodaLista"/>
        <w:numPr>
          <w:ilvl w:val="1"/>
          <w:numId w:val="8"/>
        </w:numPr>
        <w:rPr>
          <w:sz w:val="24"/>
          <w:szCs w:val="24"/>
          <w:lang w:val="en-US"/>
        </w:rPr>
      </w:pPr>
      <w:r w:rsidRPr="007A1294">
        <w:rPr>
          <w:sz w:val="24"/>
          <w:szCs w:val="24"/>
          <w:lang w:val="en-US"/>
        </w:rPr>
        <w:t>Lista de Desejos</w:t>
      </w:r>
    </w:p>
    <w:p w14:paraId="76E54404" w14:textId="2E365A5B" w:rsidR="18A740A2" w:rsidRPr="007A1294" w:rsidRDefault="18A740A2" w:rsidP="2F96841E">
      <w:pPr>
        <w:pStyle w:val="PargrafodaLista"/>
        <w:numPr>
          <w:ilvl w:val="1"/>
          <w:numId w:val="8"/>
        </w:numPr>
        <w:rPr>
          <w:sz w:val="24"/>
          <w:szCs w:val="24"/>
          <w:lang w:val="en-US"/>
        </w:rPr>
      </w:pPr>
      <w:r w:rsidRPr="007A1294">
        <w:rPr>
          <w:sz w:val="24"/>
          <w:szCs w:val="24"/>
          <w:lang w:val="en-US"/>
        </w:rPr>
        <w:t>Login(Caso o usuário não esteja logado)</w:t>
      </w:r>
    </w:p>
    <w:p w14:paraId="09847455" w14:textId="495F9A5B" w:rsidR="18A740A2" w:rsidRPr="007A1294" w:rsidRDefault="18A740A2" w:rsidP="2F96841E">
      <w:pPr>
        <w:pStyle w:val="PargrafodaLista"/>
        <w:numPr>
          <w:ilvl w:val="1"/>
          <w:numId w:val="8"/>
        </w:numPr>
        <w:rPr>
          <w:sz w:val="24"/>
          <w:szCs w:val="24"/>
          <w:lang w:val="en-US"/>
        </w:rPr>
      </w:pPr>
      <w:r w:rsidRPr="007A1294">
        <w:rPr>
          <w:sz w:val="24"/>
          <w:szCs w:val="24"/>
          <w:lang w:val="en-US"/>
        </w:rPr>
        <w:t>Logout(Caso o usuário esteja logado)</w:t>
      </w:r>
    </w:p>
    <w:p w14:paraId="17EE01A0" w14:textId="77777777" w:rsidR="002D7BB6" w:rsidRPr="007A1294" w:rsidRDefault="35A60309" w:rsidP="36E1DC41">
      <w:pPr>
        <w:pStyle w:val="PargrafodaLista"/>
        <w:numPr>
          <w:ilvl w:val="0"/>
          <w:numId w:val="8"/>
        </w:numPr>
        <w:rPr>
          <w:sz w:val="24"/>
          <w:szCs w:val="24"/>
          <w:lang w:val="en-US"/>
        </w:rPr>
      </w:pPr>
      <w:r w:rsidRPr="007A1294">
        <w:rPr>
          <w:sz w:val="24"/>
          <w:szCs w:val="24"/>
          <w:lang w:val="en-US"/>
        </w:rPr>
        <w:t xml:space="preserve">Ao passar o mouse sobre os textos devem modificar a cor respeitando </w:t>
      </w:r>
      <w:r w:rsidR="14F875A2" w:rsidRPr="007A1294">
        <w:rPr>
          <w:sz w:val="24"/>
          <w:szCs w:val="24"/>
          <w:lang w:val="en-US"/>
        </w:rPr>
        <w:t>as regras de contraste</w:t>
      </w:r>
    </w:p>
    <w:p w14:paraId="76889A16" w14:textId="783750E7" w:rsidR="35A60309" w:rsidRPr="007A1294" w:rsidRDefault="002D7BB6" w:rsidP="36E1DC41">
      <w:pPr>
        <w:pStyle w:val="PargrafodaLista"/>
        <w:numPr>
          <w:ilvl w:val="0"/>
          <w:numId w:val="8"/>
        </w:numPr>
        <w:rPr>
          <w:sz w:val="24"/>
          <w:szCs w:val="24"/>
          <w:lang w:val="en-US"/>
        </w:rPr>
      </w:pPr>
      <w:r w:rsidRPr="007A1294">
        <w:rPr>
          <w:sz w:val="24"/>
          <w:szCs w:val="24"/>
          <w:lang w:val="en-US"/>
        </w:rPr>
        <w:t>Ao sele</w:t>
      </w:r>
      <w:r w:rsidR="003F31D8" w:rsidRPr="007A1294">
        <w:rPr>
          <w:sz w:val="24"/>
          <w:szCs w:val="24"/>
          <w:lang w:val="en-US"/>
        </w:rPr>
        <w:t>cionar qualquer link do cabeçalho, deve ser redirecionado para sua respectiva página</w:t>
      </w:r>
    </w:p>
    <w:p w14:paraId="49E88BFA" w14:textId="5D2FF1D7" w:rsidR="06FA7945" w:rsidRPr="007A1294" w:rsidRDefault="06FA7945" w:rsidP="36E1DC41">
      <w:pPr>
        <w:pStyle w:val="PargrafodaLista"/>
        <w:numPr>
          <w:ilvl w:val="0"/>
          <w:numId w:val="8"/>
        </w:numPr>
        <w:rPr>
          <w:sz w:val="24"/>
          <w:szCs w:val="24"/>
          <w:lang w:val="en-US"/>
        </w:rPr>
      </w:pPr>
      <w:r w:rsidRPr="007A1294">
        <w:rPr>
          <w:sz w:val="24"/>
          <w:szCs w:val="24"/>
          <w:lang w:val="en-US"/>
        </w:rPr>
        <w:t xml:space="preserve">O site deve possuir as seguintes páginas: </w:t>
      </w:r>
    </w:p>
    <w:p w14:paraId="41E4BB06" w14:textId="26323B91" w:rsidR="00CF1BEF" w:rsidRPr="007A1294" w:rsidRDefault="00CF1BEF" w:rsidP="00CF1BEF">
      <w:pPr>
        <w:pStyle w:val="PargrafodaLista"/>
        <w:numPr>
          <w:ilvl w:val="1"/>
          <w:numId w:val="8"/>
        </w:numPr>
        <w:rPr>
          <w:sz w:val="24"/>
          <w:szCs w:val="24"/>
          <w:lang w:val="en-US"/>
        </w:rPr>
      </w:pPr>
      <w:r w:rsidRPr="007A1294">
        <w:rPr>
          <w:sz w:val="24"/>
          <w:szCs w:val="28"/>
          <w:lang w:val="en-US"/>
        </w:rPr>
        <w:t>Home</w:t>
      </w:r>
    </w:p>
    <w:p w14:paraId="6C3C27D2" w14:textId="7B3AB5BD" w:rsidR="00CF1BEF" w:rsidRPr="007A1294" w:rsidRDefault="00CF1BEF" w:rsidP="2F96841E">
      <w:pPr>
        <w:pStyle w:val="PargrafodaLista"/>
        <w:numPr>
          <w:ilvl w:val="1"/>
          <w:numId w:val="8"/>
        </w:numPr>
        <w:rPr>
          <w:sz w:val="24"/>
          <w:szCs w:val="28"/>
          <w:lang w:val="en-US"/>
        </w:rPr>
      </w:pPr>
      <w:r w:rsidRPr="007A1294">
        <w:rPr>
          <w:sz w:val="24"/>
          <w:szCs w:val="28"/>
          <w:lang w:val="en-US"/>
        </w:rPr>
        <w:t>Resultado Pesquisa</w:t>
      </w:r>
    </w:p>
    <w:p w14:paraId="350FC660" w14:textId="58C0BC90" w:rsidR="655F071C" w:rsidRPr="007A1294" w:rsidRDefault="655F071C" w:rsidP="2F96841E">
      <w:pPr>
        <w:pStyle w:val="PargrafodaLista"/>
        <w:numPr>
          <w:ilvl w:val="1"/>
          <w:numId w:val="8"/>
        </w:numPr>
        <w:rPr>
          <w:sz w:val="24"/>
          <w:szCs w:val="24"/>
          <w:lang w:val="en-US"/>
        </w:rPr>
      </w:pPr>
      <w:r w:rsidRPr="007A1294">
        <w:rPr>
          <w:sz w:val="24"/>
          <w:szCs w:val="24"/>
          <w:lang w:val="en-US"/>
        </w:rPr>
        <w:t>Lista de Desejos</w:t>
      </w:r>
    </w:p>
    <w:p w14:paraId="00F6CCC9" w14:textId="65BD18BC" w:rsidR="20428E38" w:rsidRPr="007A1294" w:rsidRDefault="20428E38" w:rsidP="2F96841E">
      <w:pPr>
        <w:pStyle w:val="PargrafodaLista"/>
        <w:numPr>
          <w:ilvl w:val="1"/>
          <w:numId w:val="8"/>
        </w:numPr>
        <w:rPr>
          <w:sz w:val="24"/>
          <w:szCs w:val="24"/>
          <w:lang w:val="en-US"/>
        </w:rPr>
      </w:pPr>
      <w:r w:rsidRPr="007A1294">
        <w:rPr>
          <w:sz w:val="24"/>
          <w:szCs w:val="24"/>
          <w:lang w:val="en-US"/>
        </w:rPr>
        <w:t>Login</w:t>
      </w:r>
    </w:p>
    <w:p w14:paraId="27163B0F" w14:textId="03BE58C1" w:rsidR="06FA7945" w:rsidRPr="00B576AB" w:rsidRDefault="00792DE7" w:rsidP="00B576AB">
      <w:pPr>
        <w:pStyle w:val="Ttulo2"/>
      </w:pPr>
      <w:r>
        <w:t>PÁGINA HOME</w:t>
      </w:r>
    </w:p>
    <w:p w14:paraId="23EDE68D" w14:textId="6459EE99" w:rsidR="00B16785" w:rsidRPr="007A1294" w:rsidRDefault="00B16785" w:rsidP="00B16785">
      <w:pPr>
        <w:pStyle w:val="PargrafodaLista"/>
        <w:numPr>
          <w:ilvl w:val="0"/>
          <w:numId w:val="43"/>
        </w:numPr>
        <w:rPr>
          <w:sz w:val="24"/>
          <w:szCs w:val="28"/>
          <w:lang w:val="en-US"/>
        </w:rPr>
      </w:pPr>
      <w:r w:rsidRPr="007A1294">
        <w:rPr>
          <w:sz w:val="24"/>
          <w:szCs w:val="28"/>
          <w:lang w:val="en-US"/>
        </w:rPr>
        <w:t>O site  inclui um campo de busca simples para permitir ao usuário localizar os lugares turísticos ao redor do mundo;</w:t>
      </w:r>
    </w:p>
    <w:p w14:paraId="7D313738" w14:textId="112939BA" w:rsidR="2FC44F7C" w:rsidRPr="007A1294" w:rsidRDefault="2FC44F7C" w:rsidP="2F96841E">
      <w:pPr>
        <w:pStyle w:val="PargrafodaLista"/>
        <w:numPr>
          <w:ilvl w:val="0"/>
          <w:numId w:val="43"/>
        </w:numPr>
        <w:rPr>
          <w:sz w:val="24"/>
          <w:szCs w:val="24"/>
          <w:lang w:val="en-US"/>
        </w:rPr>
      </w:pPr>
      <w:r w:rsidRPr="007A1294">
        <w:rPr>
          <w:sz w:val="24"/>
          <w:szCs w:val="24"/>
          <w:lang w:val="en-US"/>
        </w:rPr>
        <w:t>Dentro dessa campo de busca deve conter</w:t>
      </w:r>
      <w:r w:rsidR="54BCAD14" w:rsidRPr="007A1294">
        <w:rPr>
          <w:sz w:val="24"/>
          <w:szCs w:val="24"/>
          <w:lang w:val="en-US"/>
        </w:rPr>
        <w:t xml:space="preserve"> </w:t>
      </w:r>
      <w:r w:rsidR="303DCCE2" w:rsidRPr="007A1294">
        <w:rPr>
          <w:sz w:val="24"/>
          <w:szCs w:val="24"/>
          <w:lang w:val="en-US"/>
        </w:rPr>
        <w:t>filtros, sendo eles:</w:t>
      </w:r>
    </w:p>
    <w:p w14:paraId="3C6B260E" w14:textId="58630CB9" w:rsidR="303DCCE2" w:rsidRPr="007A1294" w:rsidRDefault="303DCCE2" w:rsidP="2F96841E">
      <w:pPr>
        <w:pStyle w:val="PargrafodaLista"/>
        <w:numPr>
          <w:ilvl w:val="1"/>
          <w:numId w:val="43"/>
        </w:numPr>
        <w:rPr>
          <w:sz w:val="24"/>
          <w:szCs w:val="24"/>
          <w:lang w:val="en-US"/>
        </w:rPr>
      </w:pPr>
      <w:r w:rsidRPr="007A1294">
        <w:rPr>
          <w:sz w:val="24"/>
          <w:szCs w:val="24"/>
          <w:lang w:val="en-US"/>
        </w:rPr>
        <w:t>Cultural</w:t>
      </w:r>
    </w:p>
    <w:p w14:paraId="18592466" w14:textId="45963417" w:rsidR="303DCCE2" w:rsidRPr="007A1294" w:rsidRDefault="303DCCE2" w:rsidP="2F96841E">
      <w:pPr>
        <w:pStyle w:val="PargrafodaLista"/>
        <w:numPr>
          <w:ilvl w:val="1"/>
          <w:numId w:val="43"/>
        </w:numPr>
        <w:rPr>
          <w:sz w:val="24"/>
          <w:szCs w:val="24"/>
          <w:lang w:val="en-US"/>
        </w:rPr>
      </w:pPr>
      <w:r w:rsidRPr="007A1294">
        <w:rPr>
          <w:sz w:val="24"/>
          <w:szCs w:val="24"/>
          <w:lang w:val="en-US"/>
        </w:rPr>
        <w:t>Intercâmbio</w:t>
      </w:r>
    </w:p>
    <w:p w14:paraId="7FF1E971" w14:textId="1F7B15A0" w:rsidR="303DCCE2" w:rsidRPr="007A1294" w:rsidRDefault="303DCCE2" w:rsidP="2F96841E">
      <w:pPr>
        <w:pStyle w:val="PargrafodaLista"/>
        <w:numPr>
          <w:ilvl w:val="1"/>
          <w:numId w:val="43"/>
        </w:numPr>
        <w:rPr>
          <w:sz w:val="24"/>
          <w:szCs w:val="24"/>
          <w:lang w:val="en-US"/>
        </w:rPr>
      </w:pPr>
      <w:r w:rsidRPr="007A1294">
        <w:rPr>
          <w:sz w:val="24"/>
          <w:szCs w:val="24"/>
          <w:lang w:val="en-US"/>
        </w:rPr>
        <w:t>Rural</w:t>
      </w:r>
    </w:p>
    <w:p w14:paraId="031AD798" w14:textId="4C3199BD" w:rsidR="303DCCE2" w:rsidRPr="007A1294" w:rsidRDefault="303DCCE2" w:rsidP="2F96841E">
      <w:pPr>
        <w:pStyle w:val="PargrafodaLista"/>
        <w:numPr>
          <w:ilvl w:val="1"/>
          <w:numId w:val="43"/>
        </w:numPr>
        <w:rPr>
          <w:sz w:val="24"/>
          <w:szCs w:val="24"/>
          <w:lang w:val="en-US"/>
        </w:rPr>
      </w:pPr>
      <w:r w:rsidRPr="007A1294">
        <w:rPr>
          <w:sz w:val="24"/>
          <w:szCs w:val="24"/>
          <w:lang w:val="en-US"/>
        </w:rPr>
        <w:lastRenderedPageBreak/>
        <w:t>Aventura</w:t>
      </w:r>
    </w:p>
    <w:p w14:paraId="66FD1474" w14:textId="2F13B74B" w:rsidR="303DCCE2" w:rsidRPr="007A1294" w:rsidRDefault="303DCCE2" w:rsidP="2F96841E">
      <w:pPr>
        <w:pStyle w:val="PargrafodaLista"/>
        <w:numPr>
          <w:ilvl w:val="1"/>
          <w:numId w:val="43"/>
        </w:numPr>
        <w:rPr>
          <w:sz w:val="24"/>
          <w:szCs w:val="24"/>
          <w:lang w:val="en-US"/>
        </w:rPr>
      </w:pPr>
      <w:r w:rsidRPr="007A1294">
        <w:rPr>
          <w:sz w:val="24"/>
          <w:szCs w:val="24"/>
          <w:lang w:val="en-US"/>
        </w:rPr>
        <w:t>Negócios</w:t>
      </w:r>
    </w:p>
    <w:p w14:paraId="5CE807BF" w14:textId="1876287A" w:rsidR="303DCCE2" w:rsidRPr="007A1294" w:rsidRDefault="303DCCE2" w:rsidP="2F96841E">
      <w:pPr>
        <w:pStyle w:val="PargrafodaLista"/>
        <w:numPr>
          <w:ilvl w:val="1"/>
          <w:numId w:val="43"/>
        </w:numPr>
        <w:rPr>
          <w:sz w:val="24"/>
          <w:szCs w:val="24"/>
          <w:lang w:val="en-US"/>
        </w:rPr>
      </w:pPr>
      <w:r w:rsidRPr="007A1294">
        <w:rPr>
          <w:sz w:val="24"/>
          <w:szCs w:val="24"/>
          <w:lang w:val="en-US"/>
        </w:rPr>
        <w:t>Saúde</w:t>
      </w:r>
    </w:p>
    <w:p w14:paraId="484E8E7E" w14:textId="5222884C" w:rsidR="303DCCE2" w:rsidRPr="007A1294" w:rsidRDefault="303DCCE2" w:rsidP="2F96841E">
      <w:pPr>
        <w:pStyle w:val="PargrafodaLista"/>
        <w:numPr>
          <w:ilvl w:val="1"/>
          <w:numId w:val="43"/>
        </w:numPr>
        <w:rPr>
          <w:sz w:val="24"/>
          <w:szCs w:val="24"/>
          <w:lang w:val="en-US"/>
        </w:rPr>
      </w:pPr>
      <w:r w:rsidRPr="007A1294">
        <w:rPr>
          <w:sz w:val="24"/>
          <w:szCs w:val="24"/>
          <w:lang w:val="en-US"/>
        </w:rPr>
        <w:t>Gastronômico</w:t>
      </w:r>
    </w:p>
    <w:p w14:paraId="581FF869" w14:textId="328E106A" w:rsidR="303DCCE2" w:rsidRPr="007A1294" w:rsidRDefault="303DCCE2" w:rsidP="2F96841E">
      <w:pPr>
        <w:pStyle w:val="PargrafodaLista"/>
        <w:numPr>
          <w:ilvl w:val="1"/>
          <w:numId w:val="43"/>
        </w:numPr>
        <w:rPr>
          <w:sz w:val="24"/>
          <w:szCs w:val="24"/>
          <w:lang w:val="en-US"/>
        </w:rPr>
      </w:pPr>
      <w:r w:rsidRPr="007A1294">
        <w:rPr>
          <w:sz w:val="24"/>
          <w:szCs w:val="24"/>
          <w:lang w:val="en-US"/>
        </w:rPr>
        <w:t>Praia</w:t>
      </w:r>
    </w:p>
    <w:p w14:paraId="2067E68F" w14:textId="09435246" w:rsidR="303DCCE2" w:rsidRPr="007A1294" w:rsidRDefault="303DCCE2" w:rsidP="2F96841E">
      <w:pPr>
        <w:pStyle w:val="PargrafodaLista"/>
        <w:numPr>
          <w:ilvl w:val="1"/>
          <w:numId w:val="43"/>
        </w:numPr>
        <w:rPr>
          <w:sz w:val="24"/>
          <w:szCs w:val="24"/>
          <w:lang w:val="en-US"/>
        </w:rPr>
      </w:pPr>
      <w:r w:rsidRPr="007A1294">
        <w:rPr>
          <w:sz w:val="24"/>
          <w:szCs w:val="24"/>
          <w:lang w:val="en-US"/>
        </w:rPr>
        <w:t>Religioso</w:t>
      </w:r>
    </w:p>
    <w:p w14:paraId="744F3300" w14:textId="387860E7" w:rsidR="4FA78C6F" w:rsidRPr="007A1294" w:rsidRDefault="4FA78C6F" w:rsidP="00B16785">
      <w:pPr>
        <w:pStyle w:val="PargrafodaLista"/>
        <w:numPr>
          <w:ilvl w:val="0"/>
          <w:numId w:val="43"/>
        </w:numPr>
        <w:rPr>
          <w:sz w:val="24"/>
          <w:szCs w:val="28"/>
        </w:rPr>
      </w:pPr>
      <w:r w:rsidRPr="007A1294">
        <w:rPr>
          <w:sz w:val="24"/>
          <w:szCs w:val="28"/>
          <w:lang w:val="en-US"/>
        </w:rPr>
        <w:t>Para locais turísticos encontrados pela pesquisa, estas informações mínimas devem ser apresentadas:</w:t>
      </w:r>
    </w:p>
    <w:p w14:paraId="7D1A43AF" w14:textId="70C96264" w:rsidR="4FA78C6F" w:rsidRPr="007A1294" w:rsidRDefault="4FA78C6F" w:rsidP="00B16785">
      <w:pPr>
        <w:pStyle w:val="PargrafodaLista"/>
        <w:numPr>
          <w:ilvl w:val="1"/>
          <w:numId w:val="43"/>
        </w:numPr>
        <w:rPr>
          <w:sz w:val="24"/>
          <w:szCs w:val="28"/>
        </w:rPr>
      </w:pPr>
      <w:r w:rsidRPr="007A1294">
        <w:rPr>
          <w:sz w:val="24"/>
          <w:szCs w:val="28"/>
          <w:lang w:val="en-US"/>
        </w:rPr>
        <w:t>Nome do local turístico</w:t>
      </w:r>
    </w:p>
    <w:p w14:paraId="5A14E1B1" w14:textId="67334BA2" w:rsidR="4FA78C6F" w:rsidRPr="007A1294" w:rsidRDefault="4FA78C6F" w:rsidP="00B16785">
      <w:pPr>
        <w:pStyle w:val="PargrafodaLista"/>
        <w:numPr>
          <w:ilvl w:val="1"/>
          <w:numId w:val="43"/>
        </w:numPr>
        <w:rPr>
          <w:sz w:val="24"/>
          <w:szCs w:val="28"/>
        </w:rPr>
      </w:pPr>
      <w:r w:rsidRPr="007A1294">
        <w:rPr>
          <w:sz w:val="24"/>
          <w:szCs w:val="28"/>
          <w:lang w:val="en-US"/>
        </w:rPr>
        <w:t>Imagem do lugar</w:t>
      </w:r>
    </w:p>
    <w:p w14:paraId="6BCBBA9E" w14:textId="3F754277" w:rsidR="4FA78C6F" w:rsidRPr="007A1294" w:rsidRDefault="4FA78C6F" w:rsidP="2F96841E">
      <w:pPr>
        <w:pStyle w:val="PargrafodaLista"/>
        <w:numPr>
          <w:ilvl w:val="1"/>
          <w:numId w:val="43"/>
        </w:numPr>
        <w:rPr>
          <w:sz w:val="24"/>
          <w:szCs w:val="28"/>
          <w:lang w:val="en-US"/>
        </w:rPr>
      </w:pPr>
      <w:r w:rsidRPr="007A1294">
        <w:rPr>
          <w:sz w:val="24"/>
          <w:szCs w:val="28"/>
          <w:lang w:val="en-US"/>
        </w:rPr>
        <w:t>Cidade e País do lugar</w:t>
      </w:r>
    </w:p>
    <w:p w14:paraId="4F431E34" w14:textId="7114666D" w:rsidR="17417442" w:rsidRPr="007A1294" w:rsidRDefault="17417442" w:rsidP="2F96841E">
      <w:pPr>
        <w:pStyle w:val="PargrafodaLista"/>
        <w:numPr>
          <w:ilvl w:val="1"/>
          <w:numId w:val="43"/>
        </w:numPr>
        <w:rPr>
          <w:sz w:val="24"/>
          <w:szCs w:val="24"/>
          <w:lang w:val="en-US"/>
        </w:rPr>
      </w:pPr>
      <w:r w:rsidRPr="007A1294">
        <w:rPr>
          <w:sz w:val="24"/>
          <w:szCs w:val="24"/>
          <w:lang w:val="en-US"/>
        </w:rPr>
        <w:t>categorias</w:t>
      </w:r>
    </w:p>
    <w:p w14:paraId="51929B34" w14:textId="015D6073" w:rsidR="4FA78C6F" w:rsidRPr="007A1294" w:rsidRDefault="4FA78C6F" w:rsidP="00B16785">
      <w:pPr>
        <w:pStyle w:val="PargrafodaLista"/>
        <w:numPr>
          <w:ilvl w:val="1"/>
          <w:numId w:val="43"/>
        </w:numPr>
        <w:rPr>
          <w:sz w:val="24"/>
          <w:szCs w:val="28"/>
        </w:rPr>
      </w:pPr>
      <w:r w:rsidRPr="007A1294">
        <w:rPr>
          <w:sz w:val="24"/>
          <w:szCs w:val="28"/>
          <w:lang w:val="en-US"/>
        </w:rPr>
        <w:t>Botão ou elemento para permitir que o usuário adicione este local à sua lista de desejos</w:t>
      </w:r>
    </w:p>
    <w:p w14:paraId="74D52577" w14:textId="2D8E8E67" w:rsidR="4FA78C6F" w:rsidRPr="007A1294" w:rsidRDefault="4FA78C6F" w:rsidP="00B16785">
      <w:pPr>
        <w:pStyle w:val="PargrafodaLista"/>
        <w:numPr>
          <w:ilvl w:val="0"/>
          <w:numId w:val="43"/>
        </w:numPr>
        <w:rPr>
          <w:sz w:val="24"/>
          <w:szCs w:val="28"/>
        </w:rPr>
      </w:pPr>
      <w:r w:rsidRPr="007A1294">
        <w:rPr>
          <w:sz w:val="24"/>
          <w:szCs w:val="28"/>
          <w:lang w:val="en-US"/>
        </w:rPr>
        <w:t>O processo para definir a data de visita a um local escolhido deve ser claramente apresentado no desenho;</w:t>
      </w:r>
    </w:p>
    <w:p w14:paraId="127506E9" w14:textId="7469C32C" w:rsidR="65566CB3" w:rsidRPr="00B576AB" w:rsidRDefault="65566CB3" w:rsidP="00B576AB">
      <w:pPr>
        <w:pStyle w:val="Ttulo2"/>
      </w:pPr>
      <w:r w:rsidRPr="00B576AB">
        <w:t xml:space="preserve">CRIANDO A PÁGINA </w:t>
      </w:r>
      <w:r w:rsidR="428FE8A8" w:rsidRPr="00B576AB">
        <w:t>LISTA DE desejos</w:t>
      </w:r>
    </w:p>
    <w:p w14:paraId="75C01E34" w14:textId="6C976708" w:rsidR="428FE8A8" w:rsidRPr="007A1294" w:rsidRDefault="428FE8A8" w:rsidP="2F96841E">
      <w:pPr>
        <w:pStyle w:val="PargrafodaLista"/>
        <w:numPr>
          <w:ilvl w:val="0"/>
          <w:numId w:val="2"/>
        </w:numPr>
        <w:rPr>
          <w:sz w:val="24"/>
          <w:szCs w:val="24"/>
          <w:lang w:val="en-US"/>
        </w:rPr>
      </w:pPr>
      <w:r w:rsidRPr="007A1294">
        <w:rPr>
          <w:sz w:val="24"/>
          <w:szCs w:val="28"/>
          <w:lang w:val="en-US"/>
        </w:rPr>
        <w:t>A página de lista de desejos dos lugares turísticos escolhidos pelo usuário deve ser apresentada em um cronograma, organizado pelas datas das visitas. As informações a serem apresentadas para cada local devem ser definidas para você.</w:t>
      </w:r>
    </w:p>
    <w:p w14:paraId="4FC02513" w14:textId="027C8B6D" w:rsidR="5BAC3185" w:rsidRPr="007A1294" w:rsidRDefault="5BAC3185" w:rsidP="2F96841E">
      <w:pPr>
        <w:pStyle w:val="PargrafodaLista"/>
        <w:numPr>
          <w:ilvl w:val="0"/>
          <w:numId w:val="2"/>
        </w:numPr>
        <w:rPr>
          <w:sz w:val="24"/>
          <w:szCs w:val="24"/>
          <w:lang w:val="en-US"/>
        </w:rPr>
      </w:pPr>
      <w:r w:rsidRPr="007A1294">
        <w:rPr>
          <w:sz w:val="24"/>
          <w:szCs w:val="24"/>
          <w:lang w:val="en-US"/>
        </w:rPr>
        <w:t>C</w:t>
      </w:r>
      <w:r w:rsidR="630DF4DA" w:rsidRPr="007A1294">
        <w:rPr>
          <w:sz w:val="24"/>
          <w:szCs w:val="24"/>
          <w:lang w:val="en-US"/>
        </w:rPr>
        <w:t>ada</w:t>
      </w:r>
      <w:r w:rsidRPr="007A1294">
        <w:rPr>
          <w:sz w:val="24"/>
          <w:szCs w:val="24"/>
          <w:lang w:val="en-US"/>
        </w:rPr>
        <w:t xml:space="preserve"> </w:t>
      </w:r>
      <w:r w:rsidR="630DF4DA" w:rsidRPr="007A1294">
        <w:rPr>
          <w:sz w:val="24"/>
          <w:szCs w:val="24"/>
          <w:lang w:val="en-US"/>
        </w:rPr>
        <w:t xml:space="preserve">local deve ser representado em um </w:t>
      </w:r>
      <w:r w:rsidRPr="007A1294">
        <w:rPr>
          <w:sz w:val="24"/>
          <w:szCs w:val="24"/>
          <w:lang w:val="en-US"/>
        </w:rPr>
        <w:t>card</w:t>
      </w:r>
      <w:r w:rsidR="71F874FB" w:rsidRPr="007A1294">
        <w:rPr>
          <w:sz w:val="24"/>
          <w:szCs w:val="24"/>
          <w:lang w:val="en-US"/>
        </w:rPr>
        <w:t xml:space="preserve"> contendo:</w:t>
      </w:r>
      <w:r w:rsidRPr="007A1294">
        <w:rPr>
          <w:sz w:val="24"/>
          <w:szCs w:val="28"/>
        </w:rPr>
        <w:tab/>
      </w:r>
    </w:p>
    <w:p w14:paraId="6F6B03BD" w14:textId="37307298" w:rsidR="0ADAD6AE" w:rsidRPr="007A1294" w:rsidRDefault="0ADAD6AE" w:rsidP="2F96841E">
      <w:pPr>
        <w:pStyle w:val="PargrafodaLista"/>
        <w:numPr>
          <w:ilvl w:val="1"/>
          <w:numId w:val="2"/>
        </w:numPr>
        <w:rPr>
          <w:sz w:val="24"/>
          <w:szCs w:val="24"/>
          <w:lang w:val="en-US"/>
        </w:rPr>
      </w:pPr>
      <w:r w:rsidRPr="007A1294">
        <w:rPr>
          <w:sz w:val="24"/>
          <w:szCs w:val="24"/>
          <w:lang w:val="en-US"/>
        </w:rPr>
        <w:t>I</w:t>
      </w:r>
      <w:r w:rsidR="5BAC3185" w:rsidRPr="007A1294">
        <w:rPr>
          <w:sz w:val="24"/>
          <w:szCs w:val="24"/>
          <w:lang w:val="en-US"/>
        </w:rPr>
        <w:t xml:space="preserve">magem </w:t>
      </w:r>
      <w:r w:rsidR="35251C43" w:rsidRPr="007A1294">
        <w:rPr>
          <w:sz w:val="24"/>
          <w:szCs w:val="24"/>
          <w:lang w:val="en-US"/>
        </w:rPr>
        <w:t>do local</w:t>
      </w:r>
    </w:p>
    <w:p w14:paraId="48597EC7" w14:textId="6B1FD414" w:rsidR="35251C43" w:rsidRPr="007A1294" w:rsidRDefault="35251C43" w:rsidP="2F96841E">
      <w:pPr>
        <w:pStyle w:val="PargrafodaLista"/>
        <w:numPr>
          <w:ilvl w:val="1"/>
          <w:numId w:val="2"/>
        </w:numPr>
        <w:rPr>
          <w:sz w:val="24"/>
          <w:szCs w:val="24"/>
          <w:lang w:val="en-US"/>
        </w:rPr>
      </w:pPr>
      <w:r w:rsidRPr="007A1294">
        <w:rPr>
          <w:sz w:val="24"/>
          <w:szCs w:val="24"/>
          <w:lang w:val="en-US"/>
        </w:rPr>
        <w:t>Nome</w:t>
      </w:r>
    </w:p>
    <w:p w14:paraId="3D4E2B9F" w14:textId="732B82B1" w:rsidR="35251C43" w:rsidRPr="007A1294" w:rsidRDefault="35251C43" w:rsidP="2F96841E">
      <w:pPr>
        <w:pStyle w:val="PargrafodaLista"/>
        <w:numPr>
          <w:ilvl w:val="1"/>
          <w:numId w:val="2"/>
        </w:numPr>
        <w:rPr>
          <w:sz w:val="24"/>
          <w:szCs w:val="24"/>
          <w:lang w:val="en-US"/>
        </w:rPr>
      </w:pPr>
      <w:r w:rsidRPr="007A1294">
        <w:rPr>
          <w:sz w:val="24"/>
          <w:szCs w:val="24"/>
          <w:lang w:val="en-US"/>
        </w:rPr>
        <w:t>Categorias</w:t>
      </w:r>
    </w:p>
    <w:p w14:paraId="321CCA7B" w14:textId="18624947" w:rsidR="5FC48031" w:rsidRPr="007A1294" w:rsidRDefault="5FC48031" w:rsidP="2F96841E">
      <w:pPr>
        <w:pStyle w:val="PargrafodaLista"/>
        <w:numPr>
          <w:ilvl w:val="1"/>
          <w:numId w:val="2"/>
        </w:numPr>
        <w:rPr>
          <w:sz w:val="24"/>
          <w:szCs w:val="24"/>
          <w:lang w:val="en-US"/>
        </w:rPr>
      </w:pPr>
      <w:r w:rsidRPr="007A1294">
        <w:rPr>
          <w:sz w:val="24"/>
          <w:szCs w:val="24"/>
          <w:lang w:val="en-US"/>
        </w:rPr>
        <w:t>Local</w:t>
      </w:r>
    </w:p>
    <w:p w14:paraId="33EF7663" w14:textId="29D19A90" w:rsidR="5FC48031" w:rsidRPr="007A1294" w:rsidRDefault="5FC48031" w:rsidP="2F96841E">
      <w:pPr>
        <w:pStyle w:val="PargrafodaLista"/>
        <w:numPr>
          <w:ilvl w:val="1"/>
          <w:numId w:val="2"/>
        </w:numPr>
        <w:rPr>
          <w:sz w:val="24"/>
          <w:szCs w:val="24"/>
          <w:lang w:val="en-US"/>
        </w:rPr>
      </w:pPr>
      <w:r w:rsidRPr="007A1294">
        <w:rPr>
          <w:sz w:val="24"/>
          <w:szCs w:val="24"/>
          <w:lang w:val="en-US"/>
        </w:rPr>
        <w:t>Data</w:t>
      </w:r>
    </w:p>
    <w:p w14:paraId="6FA12804" w14:textId="3244EA3B" w:rsidR="65566CB3" w:rsidRPr="00B576AB" w:rsidRDefault="65566CB3" w:rsidP="00B576AB">
      <w:pPr>
        <w:pStyle w:val="Ttulo2"/>
      </w:pPr>
      <w:r w:rsidRPr="00B576AB">
        <w:t xml:space="preserve">CRIANDO A PÁGINA </w:t>
      </w:r>
      <w:r w:rsidR="52CC0B61" w:rsidRPr="00B576AB">
        <w:t>RESULTADO DE PESQUISA</w:t>
      </w:r>
    </w:p>
    <w:p w14:paraId="4BBBB68C" w14:textId="79AF8287" w:rsidR="36E1DC41" w:rsidRPr="007A1294" w:rsidRDefault="03B69F33" w:rsidP="2F96841E">
      <w:pPr>
        <w:pStyle w:val="PargrafodaLista"/>
        <w:numPr>
          <w:ilvl w:val="0"/>
          <w:numId w:val="3"/>
        </w:numPr>
        <w:rPr>
          <w:sz w:val="24"/>
          <w:szCs w:val="28"/>
          <w:lang w:val="en-US"/>
        </w:rPr>
      </w:pPr>
      <w:r w:rsidRPr="007A1294">
        <w:rPr>
          <w:sz w:val="24"/>
          <w:szCs w:val="28"/>
          <w:lang w:val="en-US"/>
        </w:rPr>
        <w:t>Nest</w:t>
      </w:r>
      <w:r w:rsidR="139A9128" w:rsidRPr="007A1294">
        <w:rPr>
          <w:sz w:val="24"/>
          <w:szCs w:val="28"/>
          <w:lang w:val="en-US"/>
        </w:rPr>
        <w:t>a</w:t>
      </w:r>
      <w:r w:rsidRPr="007A1294">
        <w:rPr>
          <w:sz w:val="24"/>
          <w:szCs w:val="28"/>
          <w:lang w:val="en-US"/>
        </w:rPr>
        <w:t xml:space="preserve"> página deve </w:t>
      </w:r>
      <w:r w:rsidR="0CE1129A" w:rsidRPr="007A1294">
        <w:rPr>
          <w:sz w:val="24"/>
          <w:szCs w:val="28"/>
          <w:lang w:val="en-US"/>
        </w:rPr>
        <w:t xml:space="preserve">conter uma seção </w:t>
      </w:r>
      <w:r w:rsidRPr="007A1294">
        <w:rPr>
          <w:sz w:val="24"/>
          <w:szCs w:val="28"/>
          <w:lang w:val="en-US"/>
        </w:rPr>
        <w:t>o</w:t>
      </w:r>
      <w:r w:rsidR="6CC0A34D" w:rsidRPr="007A1294">
        <w:rPr>
          <w:sz w:val="24"/>
          <w:szCs w:val="28"/>
          <w:lang w:val="en-US"/>
        </w:rPr>
        <w:t>s filtros aplicados</w:t>
      </w:r>
      <w:r w:rsidR="203A479A" w:rsidRPr="007A1294">
        <w:rPr>
          <w:sz w:val="24"/>
          <w:szCs w:val="28"/>
          <w:lang w:val="en-US"/>
        </w:rPr>
        <w:t>(os filtros selecionados ficam a seu critério, não precisa estar funcional)</w:t>
      </w:r>
    </w:p>
    <w:p w14:paraId="38862FEB" w14:textId="2D89A993" w:rsidR="798AA1CE" w:rsidRPr="007A1294" w:rsidRDefault="798AA1CE" w:rsidP="2F96841E">
      <w:pPr>
        <w:pStyle w:val="PargrafodaLista"/>
        <w:numPr>
          <w:ilvl w:val="0"/>
          <w:numId w:val="3"/>
        </w:numPr>
        <w:rPr>
          <w:sz w:val="24"/>
          <w:szCs w:val="24"/>
          <w:lang w:val="en-US"/>
        </w:rPr>
      </w:pPr>
      <w:r w:rsidRPr="007A1294">
        <w:rPr>
          <w:sz w:val="24"/>
          <w:szCs w:val="24"/>
          <w:lang w:val="en-US"/>
        </w:rPr>
        <w:t>Nesta</w:t>
      </w:r>
      <w:r w:rsidR="139A9128" w:rsidRPr="007A1294">
        <w:rPr>
          <w:sz w:val="24"/>
          <w:szCs w:val="24"/>
          <w:lang w:val="en-US"/>
        </w:rPr>
        <w:t xml:space="preserve"> página deve conter cards mostrando</w:t>
      </w:r>
      <w:r w:rsidR="7E73E380" w:rsidRPr="007A1294">
        <w:rPr>
          <w:sz w:val="24"/>
          <w:szCs w:val="24"/>
          <w:lang w:val="en-US"/>
        </w:rPr>
        <w:t>:</w:t>
      </w:r>
      <w:r w:rsidR="139A9128" w:rsidRPr="007A1294">
        <w:rPr>
          <w:sz w:val="24"/>
          <w:szCs w:val="24"/>
          <w:lang w:val="en-US"/>
        </w:rPr>
        <w:t xml:space="preserve"> </w:t>
      </w:r>
    </w:p>
    <w:p w14:paraId="7462099F" w14:textId="29F34217" w:rsidR="7B4EE539" w:rsidRPr="007A1294" w:rsidRDefault="7B4EE539" w:rsidP="2F96841E">
      <w:pPr>
        <w:pStyle w:val="PargrafodaLista"/>
        <w:numPr>
          <w:ilvl w:val="1"/>
          <w:numId w:val="3"/>
        </w:numPr>
        <w:rPr>
          <w:sz w:val="24"/>
          <w:szCs w:val="24"/>
          <w:lang w:val="en-US"/>
        </w:rPr>
      </w:pPr>
      <w:r w:rsidRPr="007A1294">
        <w:rPr>
          <w:sz w:val="24"/>
          <w:szCs w:val="24"/>
          <w:lang w:val="en-US"/>
        </w:rPr>
        <w:t>Imagem do ponto turístico</w:t>
      </w:r>
    </w:p>
    <w:p w14:paraId="5F690C4D" w14:textId="3453A4F6" w:rsidR="139A9128" w:rsidRPr="007A1294" w:rsidRDefault="139A9128" w:rsidP="2F96841E">
      <w:pPr>
        <w:pStyle w:val="PargrafodaLista"/>
        <w:numPr>
          <w:ilvl w:val="1"/>
          <w:numId w:val="3"/>
        </w:numPr>
        <w:rPr>
          <w:sz w:val="24"/>
          <w:szCs w:val="24"/>
          <w:lang w:val="en-US"/>
        </w:rPr>
      </w:pPr>
      <w:r w:rsidRPr="007A1294">
        <w:rPr>
          <w:sz w:val="24"/>
          <w:szCs w:val="24"/>
          <w:lang w:val="en-US"/>
        </w:rPr>
        <w:t>opções de pontos turísticos</w:t>
      </w:r>
      <w:r w:rsidR="7B8BBE90" w:rsidRPr="007A1294">
        <w:rPr>
          <w:sz w:val="24"/>
          <w:szCs w:val="24"/>
          <w:lang w:val="en-US"/>
        </w:rPr>
        <w:t xml:space="preserve"> </w:t>
      </w:r>
      <w:r w:rsidR="5B848C5E" w:rsidRPr="007A1294">
        <w:rPr>
          <w:sz w:val="24"/>
          <w:szCs w:val="24"/>
          <w:lang w:val="en-US"/>
        </w:rPr>
        <w:t>com pelo menos um dos filtros</w:t>
      </w:r>
      <w:r w:rsidRPr="007A1294">
        <w:rPr>
          <w:sz w:val="24"/>
          <w:szCs w:val="24"/>
          <w:lang w:val="en-US"/>
        </w:rPr>
        <w:t xml:space="preserve"> </w:t>
      </w:r>
      <w:r w:rsidR="74D8327E" w:rsidRPr="007A1294">
        <w:rPr>
          <w:sz w:val="24"/>
          <w:szCs w:val="24"/>
          <w:lang w:val="en-US"/>
        </w:rPr>
        <w:t>aplicados a sua escolha</w:t>
      </w:r>
    </w:p>
    <w:p w14:paraId="611F85AA" w14:textId="45738A63" w:rsidR="74D8327E" w:rsidRPr="007A1294" w:rsidRDefault="74D8327E" w:rsidP="2F96841E">
      <w:pPr>
        <w:pStyle w:val="PargrafodaLista"/>
        <w:numPr>
          <w:ilvl w:val="1"/>
          <w:numId w:val="3"/>
        </w:numPr>
        <w:rPr>
          <w:sz w:val="24"/>
          <w:szCs w:val="24"/>
          <w:lang w:val="en-US"/>
        </w:rPr>
      </w:pPr>
      <w:r w:rsidRPr="007A1294">
        <w:rPr>
          <w:sz w:val="24"/>
          <w:szCs w:val="24"/>
          <w:lang w:val="en-US"/>
        </w:rPr>
        <w:t>Nome do lugar</w:t>
      </w:r>
    </w:p>
    <w:p w14:paraId="06031A9A" w14:textId="490CFF38" w:rsidR="179917D9" w:rsidRPr="007A1294" w:rsidRDefault="179917D9" w:rsidP="2F96841E">
      <w:pPr>
        <w:pStyle w:val="PargrafodaLista"/>
        <w:numPr>
          <w:ilvl w:val="1"/>
          <w:numId w:val="3"/>
        </w:numPr>
        <w:rPr>
          <w:sz w:val="24"/>
          <w:szCs w:val="24"/>
          <w:lang w:val="en-US"/>
        </w:rPr>
      </w:pPr>
      <w:r w:rsidRPr="007A1294">
        <w:rPr>
          <w:sz w:val="24"/>
          <w:szCs w:val="24"/>
          <w:lang w:val="en-US"/>
        </w:rPr>
        <w:t>Botão de adicionar na lista de desejos</w:t>
      </w:r>
    </w:p>
    <w:p w14:paraId="4B6753CD" w14:textId="72FC9BE0" w:rsidR="4538C623" w:rsidRPr="007A1294" w:rsidRDefault="4538C623" w:rsidP="2F96841E">
      <w:pPr>
        <w:pStyle w:val="PargrafodaLista"/>
        <w:numPr>
          <w:ilvl w:val="0"/>
          <w:numId w:val="3"/>
        </w:numPr>
        <w:rPr>
          <w:sz w:val="24"/>
          <w:szCs w:val="24"/>
          <w:lang w:val="en-US"/>
        </w:rPr>
      </w:pPr>
      <w:r w:rsidRPr="007A1294">
        <w:rPr>
          <w:sz w:val="24"/>
          <w:szCs w:val="24"/>
          <w:lang w:val="en-US"/>
        </w:rPr>
        <w:t>Ao passar o mouse em qualquer card, o respectivo deve se expandir</w:t>
      </w:r>
    </w:p>
    <w:p w14:paraId="478FFC3F" w14:textId="4138A8E5" w:rsidR="4538C623" w:rsidRPr="007A1294" w:rsidRDefault="4538C623" w:rsidP="2F96841E">
      <w:pPr>
        <w:pStyle w:val="PargrafodaLista"/>
        <w:numPr>
          <w:ilvl w:val="0"/>
          <w:numId w:val="3"/>
        </w:numPr>
        <w:rPr>
          <w:sz w:val="24"/>
          <w:szCs w:val="24"/>
          <w:lang w:val="en-US"/>
        </w:rPr>
      </w:pPr>
      <w:r w:rsidRPr="007A1294">
        <w:rPr>
          <w:sz w:val="24"/>
          <w:szCs w:val="24"/>
          <w:lang w:val="en-US"/>
        </w:rPr>
        <w:t>Ao pressionar o botão de adicionar na lista de desejos o usuário deve ser redirecionado para a página de lista de desejos</w:t>
      </w:r>
    </w:p>
    <w:p w14:paraId="039F4135" w14:textId="0C991882" w:rsidR="37A39921" w:rsidRPr="00B576AB" w:rsidRDefault="37A39921" w:rsidP="00B576AB">
      <w:pPr>
        <w:pStyle w:val="Ttulo2"/>
      </w:pPr>
      <w:r w:rsidRPr="00B576AB">
        <w:t>Criando página de Login</w:t>
      </w:r>
    </w:p>
    <w:p w14:paraId="09455022" w14:textId="5ACE3F69" w:rsidR="37A39921" w:rsidRPr="007A1294" w:rsidRDefault="37A39921" w:rsidP="2F96841E">
      <w:pPr>
        <w:pStyle w:val="PargrafodaLista"/>
        <w:numPr>
          <w:ilvl w:val="0"/>
          <w:numId w:val="1"/>
        </w:numPr>
        <w:rPr>
          <w:sz w:val="24"/>
          <w:szCs w:val="24"/>
          <w:lang w:val="en-US"/>
        </w:rPr>
      </w:pPr>
      <w:r w:rsidRPr="007A1294">
        <w:rPr>
          <w:sz w:val="24"/>
          <w:szCs w:val="24"/>
          <w:lang w:val="en-US"/>
        </w:rPr>
        <w:t xml:space="preserve">Nesta página deve conter </w:t>
      </w:r>
      <w:r w:rsidR="2222AB50" w:rsidRPr="007A1294">
        <w:rPr>
          <w:sz w:val="24"/>
          <w:szCs w:val="24"/>
          <w:lang w:val="en-US"/>
        </w:rPr>
        <w:t xml:space="preserve">um formulário para inserir </w:t>
      </w:r>
      <w:r w:rsidRPr="007A1294">
        <w:rPr>
          <w:sz w:val="24"/>
          <w:szCs w:val="24"/>
          <w:lang w:val="en-US"/>
        </w:rPr>
        <w:t xml:space="preserve">inserir email e senha </w:t>
      </w:r>
    </w:p>
    <w:p w14:paraId="1770739D" w14:textId="106A2013" w:rsidR="37A39921" w:rsidRPr="007A1294" w:rsidRDefault="37A39921" w:rsidP="2F96841E">
      <w:pPr>
        <w:pStyle w:val="PargrafodaLista"/>
        <w:numPr>
          <w:ilvl w:val="0"/>
          <w:numId w:val="1"/>
        </w:numPr>
        <w:rPr>
          <w:sz w:val="24"/>
          <w:szCs w:val="24"/>
          <w:lang w:val="en-US"/>
        </w:rPr>
      </w:pPr>
      <w:r w:rsidRPr="007A1294">
        <w:rPr>
          <w:sz w:val="24"/>
          <w:szCs w:val="24"/>
          <w:lang w:val="en-US"/>
        </w:rPr>
        <w:lastRenderedPageBreak/>
        <w:t>Deve conter Botão de Login</w:t>
      </w:r>
    </w:p>
    <w:p w14:paraId="1A1E5BA5" w14:textId="58268AEF" w:rsidR="37A39921" w:rsidRPr="007A1294" w:rsidRDefault="37A39921" w:rsidP="2F96841E">
      <w:pPr>
        <w:pStyle w:val="PargrafodaLista"/>
        <w:numPr>
          <w:ilvl w:val="0"/>
          <w:numId w:val="1"/>
        </w:numPr>
        <w:rPr>
          <w:sz w:val="24"/>
          <w:szCs w:val="24"/>
          <w:lang w:val="en-GB"/>
        </w:rPr>
      </w:pPr>
      <w:r w:rsidRPr="007A1294">
        <w:rPr>
          <w:sz w:val="24"/>
          <w:szCs w:val="24"/>
          <w:lang w:val="en-US"/>
        </w:rPr>
        <w:t>Ao pressionar o botão de login</w:t>
      </w:r>
      <w:r w:rsidR="353EB7B5" w:rsidRPr="007A1294">
        <w:rPr>
          <w:sz w:val="24"/>
          <w:szCs w:val="24"/>
          <w:lang w:val="en-US"/>
        </w:rPr>
        <w:t>,</w:t>
      </w:r>
      <w:r w:rsidRPr="007A1294">
        <w:rPr>
          <w:sz w:val="24"/>
          <w:szCs w:val="24"/>
          <w:lang w:val="en-US"/>
        </w:rPr>
        <w:t xml:space="preserve"> o </w:t>
      </w:r>
      <w:r w:rsidR="76C067BF" w:rsidRPr="007A1294">
        <w:rPr>
          <w:sz w:val="24"/>
          <w:szCs w:val="24"/>
          <w:lang w:val="en-US"/>
        </w:rPr>
        <w:t xml:space="preserve">protótipo </w:t>
      </w:r>
      <w:r w:rsidRPr="007A1294">
        <w:rPr>
          <w:sz w:val="24"/>
          <w:szCs w:val="24"/>
          <w:lang w:val="en-US"/>
        </w:rPr>
        <w:t>deve conter</w:t>
      </w:r>
      <w:r w:rsidRPr="007A1294">
        <w:rPr>
          <w:sz w:val="24"/>
          <w:szCs w:val="28"/>
          <w:lang w:val="en-GB"/>
        </w:rPr>
        <w:t xml:space="preserve"> um elemento (avatar / nome de usuário) para identificar o usuário logado) para indicar que o usuário está logado;</w:t>
      </w:r>
    </w:p>
    <w:p w14:paraId="585C55A3" w14:textId="77C311A2" w:rsidR="37A39921" w:rsidRPr="007A1294" w:rsidRDefault="37A39921" w:rsidP="2F96841E">
      <w:pPr>
        <w:pStyle w:val="PargrafodaLista"/>
        <w:numPr>
          <w:ilvl w:val="0"/>
          <w:numId w:val="1"/>
        </w:numPr>
        <w:rPr>
          <w:sz w:val="24"/>
          <w:szCs w:val="24"/>
          <w:lang w:val="en-US"/>
        </w:rPr>
      </w:pPr>
      <w:r w:rsidRPr="007A1294">
        <w:rPr>
          <w:sz w:val="24"/>
          <w:szCs w:val="24"/>
          <w:lang w:val="en-US"/>
        </w:rPr>
        <w:t xml:space="preserve">Deve ser exibido </w:t>
      </w:r>
      <w:r w:rsidR="1749AD3A" w:rsidRPr="007A1294">
        <w:rPr>
          <w:sz w:val="24"/>
          <w:szCs w:val="24"/>
          <w:lang w:val="en-US"/>
        </w:rPr>
        <w:t>o botão de logout no cabeçalho</w:t>
      </w:r>
    </w:p>
    <w:p w14:paraId="77931A40" w14:textId="60F49D49" w:rsidR="36E1DC41" w:rsidRPr="007A1294" w:rsidRDefault="36E1DC41" w:rsidP="2F96841E">
      <w:pPr>
        <w:rPr>
          <w:sz w:val="24"/>
          <w:szCs w:val="24"/>
          <w:lang w:val="en-US"/>
        </w:rPr>
      </w:pPr>
    </w:p>
    <w:p w14:paraId="70226C85" w14:textId="1548129D" w:rsidR="4FA78C6F" w:rsidRPr="007A1294" w:rsidRDefault="4FA78C6F" w:rsidP="2D34FE94">
      <w:pPr>
        <w:rPr>
          <w:sz w:val="24"/>
          <w:szCs w:val="28"/>
        </w:rPr>
      </w:pPr>
      <w:r w:rsidRPr="007A1294">
        <w:rPr>
          <w:sz w:val="24"/>
          <w:szCs w:val="28"/>
          <w:lang w:val="en-US"/>
        </w:rPr>
        <w:t>Use seu conhecimento em Web Design para apresentar um site que cative o cliente com um trabalho profissional e permita que os usuários alcancem o objetivo principal do site: pesquisar, escolher e definir a data para visitar locais turísticos ao redor do mundo, mantendo seus Lista de desejos atualizada.</w:t>
      </w:r>
    </w:p>
    <w:p w14:paraId="19D29BF8" w14:textId="6A3CAC6D" w:rsidR="4FA78C6F" w:rsidRPr="007A1294" w:rsidRDefault="4FA78C6F" w:rsidP="2D34FE94">
      <w:pPr>
        <w:rPr>
          <w:sz w:val="24"/>
          <w:szCs w:val="28"/>
        </w:rPr>
      </w:pPr>
      <w:r w:rsidRPr="007A1294">
        <w:rPr>
          <w:sz w:val="24"/>
          <w:szCs w:val="28"/>
          <w:lang w:val="en-US"/>
        </w:rPr>
        <w:t>Alguns arquivos de mídia estão disponíveis para você na pasta “media”. Você deve usar sua criatividade para criar conteúdo ou mídia adicional. Você também pode fazer alterações em todas as imagens fornecidas.</w:t>
      </w:r>
    </w:p>
    <w:p w14:paraId="3A6DA41D" w14:textId="67FDD4B4" w:rsidR="4FA78C6F" w:rsidRPr="007A1294" w:rsidRDefault="4FA78C6F" w:rsidP="2D34FE94">
      <w:pPr>
        <w:rPr>
          <w:sz w:val="24"/>
          <w:szCs w:val="28"/>
        </w:rPr>
      </w:pPr>
      <w:r w:rsidRPr="007A1294">
        <w:rPr>
          <w:sz w:val="24"/>
          <w:szCs w:val="28"/>
          <w:lang w:val="en-US"/>
        </w:rPr>
        <w:t>As resoluções definidas são o formato padrão dos dispositivos. Espaço adicional pode ser usado, se necessário, para ilustrar rolagem ou deslizamento, conforme exigido por alguns dispositivos. Se você incorporar menus ou outros recursos, como conteúdo oculto, em seu projeto, deverá apresentá-los, incluindo exibições adicionais, dentro do projeto ou em arquivos adicionais. Recursos e funcionalidade devem ser autoexplicativos, instruções escritas em arquivos simulados não são permitidas.</w:t>
      </w:r>
    </w:p>
    <w:p w14:paraId="1D935824" w14:textId="743AD3BD" w:rsidR="4FA78C6F" w:rsidRPr="00B576AB" w:rsidRDefault="4FA78C6F" w:rsidP="00B576AB">
      <w:pPr>
        <w:pStyle w:val="Ttulo2"/>
      </w:pPr>
      <w:r w:rsidRPr="00B576AB">
        <w:t>INSTRUÇÕES PARA O COMPETIDOR</w:t>
      </w:r>
    </w:p>
    <w:p w14:paraId="5953472B" w14:textId="7126353D" w:rsidR="00853AF9" w:rsidRPr="003B3C9A" w:rsidRDefault="00853AF9" w:rsidP="003B3C9A">
      <w:pPr>
        <w:pStyle w:val="PargrafodaLista"/>
        <w:numPr>
          <w:ilvl w:val="0"/>
          <w:numId w:val="44"/>
        </w:numPr>
        <w:rPr>
          <w:sz w:val="24"/>
          <w:szCs w:val="24"/>
        </w:rPr>
      </w:pPr>
      <w:r w:rsidRPr="003B3C9A">
        <w:rPr>
          <w:rStyle w:val="normaltextrun"/>
          <w:rFonts w:cs="Arial"/>
          <w:color w:val="000000"/>
          <w:sz w:val="24"/>
          <w:szCs w:val="24"/>
          <w:shd w:val="clear" w:color="auto" w:fill="FFFFFF"/>
          <w:lang w:val="pt-PT"/>
        </w:rPr>
        <w:t>Você tem até 4 horas para realizar sua tarefa;</w:t>
      </w:r>
      <w:r w:rsidRPr="003B3C9A">
        <w:rPr>
          <w:rStyle w:val="eop"/>
          <w:rFonts w:cs="Arial"/>
          <w:b/>
          <w:bCs/>
          <w:color w:val="000000"/>
          <w:sz w:val="24"/>
          <w:szCs w:val="24"/>
          <w:shd w:val="clear" w:color="auto" w:fill="FFFFFF"/>
        </w:rPr>
        <w:t> </w:t>
      </w:r>
    </w:p>
    <w:p w14:paraId="6ED94A12" w14:textId="1A198F29" w:rsidR="00102E61" w:rsidRDefault="00102E61" w:rsidP="00102E61">
      <w:pPr>
        <w:pStyle w:val="paragraph"/>
        <w:numPr>
          <w:ilvl w:val="0"/>
          <w:numId w:val="44"/>
        </w:numPr>
        <w:spacing w:before="0" w:beforeAutospacing="0" w:after="0" w:afterAutospacing="0"/>
        <w:ind w:left="360" w:firstLine="0"/>
        <w:textAlignment w:val="baseline"/>
        <w:rPr>
          <w:rFonts w:ascii="Calibri" w:hAnsi="Calibri" w:cs="Calibri"/>
          <w:b/>
          <w:bCs/>
          <w:sz w:val="40"/>
          <w:szCs w:val="40"/>
        </w:rPr>
      </w:pPr>
      <w:r>
        <w:rPr>
          <w:rStyle w:val="normaltextrun"/>
          <w:rFonts w:ascii="Arial" w:hAnsi="Arial" w:cs="Arial"/>
          <w:lang w:val="pt-PT"/>
        </w:rPr>
        <w:t>O arquivo deve ser salvo dentro do repositório localizado em</w:t>
      </w:r>
      <w:r w:rsidR="003B3C9A">
        <w:rPr>
          <w:rStyle w:val="normaltextrun"/>
          <w:rFonts w:ascii="Arial" w:hAnsi="Arial" w:cs="Arial"/>
          <w:lang w:val="pt-PT"/>
        </w:rPr>
        <w:t xml:space="preserve">: </w:t>
      </w:r>
      <w:hyperlink r:id="rId17" w:history="1">
        <w:r w:rsidR="00916BDA" w:rsidRPr="00B16EDF">
          <w:rPr>
            <w:rStyle w:val="Hyperlink"/>
            <w:rFonts w:ascii="Arial" w:hAnsi="Arial" w:cs="Arial"/>
            <w:lang w:val="pt-PT"/>
          </w:rPr>
          <w:t>https://github.com/{XX}/MaratonaTech</w:t>
        </w:r>
      </w:hyperlink>
      <w:r>
        <w:rPr>
          <w:rStyle w:val="eop"/>
          <w:rFonts w:ascii="Calibri" w:hAnsi="Calibri" w:cs="Calibri"/>
          <w:b/>
          <w:bCs/>
          <w:sz w:val="40"/>
          <w:szCs w:val="40"/>
        </w:rPr>
        <w:t> </w:t>
      </w:r>
    </w:p>
    <w:p w14:paraId="20FB9365" w14:textId="77777777" w:rsidR="00102E61" w:rsidRDefault="00102E61" w:rsidP="00102E61">
      <w:pPr>
        <w:pStyle w:val="paragraph"/>
        <w:spacing w:before="0" w:beforeAutospacing="0" w:after="0" w:afterAutospacing="0"/>
        <w:textAlignment w:val="baseline"/>
        <w:rPr>
          <w:rFonts w:ascii="Calibri" w:hAnsi="Calibri" w:cs="Calibri"/>
          <w:sz w:val="40"/>
          <w:szCs w:val="40"/>
        </w:rPr>
      </w:pPr>
      <w:r>
        <w:rPr>
          <w:rStyle w:val="normaltextrun"/>
          <w:rFonts w:ascii="Arial" w:hAnsi="Arial" w:cs="Arial"/>
          <w:lang w:val="pt-PT"/>
        </w:rPr>
        <w:t>Considere XX como o seu usuário Github</w:t>
      </w:r>
      <w:r>
        <w:rPr>
          <w:rStyle w:val="eop"/>
          <w:rFonts w:ascii="Arial" w:hAnsi="Arial" w:cs="Arial"/>
        </w:rPr>
        <w:t> </w:t>
      </w:r>
    </w:p>
    <w:p w14:paraId="59709AD3" w14:textId="5D81845E" w:rsidR="36D5FECE" w:rsidRPr="007A1294" w:rsidRDefault="36D5FECE" w:rsidP="36E1DC41">
      <w:pPr>
        <w:spacing w:after="0" w:line="276" w:lineRule="auto"/>
        <w:ind w:left="720"/>
        <w:rPr>
          <w:sz w:val="24"/>
          <w:szCs w:val="24"/>
        </w:rPr>
      </w:pPr>
      <w:r w:rsidRPr="007A1294">
        <w:rPr>
          <w:rFonts w:eastAsia="Arial" w:cs="Arial"/>
          <w:sz w:val="24"/>
          <w:szCs w:val="24"/>
          <w:lang w:val="en-US"/>
        </w:rPr>
        <w:t xml:space="preserve"> </w:t>
      </w:r>
    </w:p>
    <w:p w14:paraId="65714457" w14:textId="4CCCCA64" w:rsidR="36D5FECE" w:rsidRPr="007D3CF7" w:rsidRDefault="007A1294" w:rsidP="007D3CF7">
      <w:pPr>
        <w:pStyle w:val="PargrafodaLista"/>
        <w:numPr>
          <w:ilvl w:val="0"/>
          <w:numId w:val="46"/>
        </w:numPr>
        <w:spacing w:after="0" w:line="276" w:lineRule="auto"/>
        <w:rPr>
          <w:sz w:val="24"/>
          <w:szCs w:val="24"/>
        </w:rPr>
      </w:pPr>
      <w:r w:rsidRPr="007D3CF7">
        <w:rPr>
          <w:rStyle w:val="normaltextrun"/>
          <w:rFonts w:cs="Arial"/>
          <w:color w:val="000000"/>
          <w:sz w:val="24"/>
          <w:szCs w:val="24"/>
          <w:shd w:val="clear" w:color="auto" w:fill="FFFFFF"/>
        </w:rPr>
        <w:t>Os arquivos devem ser salva dentro da pasta</w:t>
      </w:r>
      <w:r w:rsidR="36D5FECE" w:rsidRPr="007D3CF7">
        <w:rPr>
          <w:rFonts w:eastAsia="Arial" w:cs="Arial"/>
          <w:sz w:val="24"/>
          <w:szCs w:val="24"/>
          <w:lang w:val="en-US"/>
        </w:rPr>
        <w:t xml:space="preserve">: </w:t>
      </w:r>
      <w:r w:rsidR="00C02664" w:rsidRPr="007D3CF7">
        <w:rPr>
          <w:rFonts w:eastAsia="Arial" w:cs="Arial"/>
          <w:sz w:val="24"/>
          <w:szCs w:val="24"/>
          <w:lang w:val="en-US"/>
        </w:rPr>
        <w:t>“</w:t>
      </w:r>
      <w:r w:rsidR="36D5FECE" w:rsidRPr="007D3CF7">
        <w:rPr>
          <w:rFonts w:eastAsia="Arial" w:cs="Arial"/>
          <w:sz w:val="24"/>
          <w:szCs w:val="24"/>
          <w:lang w:val="en-US"/>
        </w:rPr>
        <w:t>Design_P2</w:t>
      </w:r>
      <w:r w:rsidR="00C02664" w:rsidRPr="007D3CF7">
        <w:rPr>
          <w:rFonts w:eastAsia="Arial" w:cs="Arial"/>
          <w:sz w:val="24"/>
          <w:szCs w:val="24"/>
          <w:lang w:val="en-US"/>
        </w:rPr>
        <w:t>”</w:t>
      </w:r>
      <w:r w:rsidR="36D5FECE" w:rsidRPr="007D3CF7">
        <w:rPr>
          <w:rFonts w:eastAsia="Arial" w:cs="Arial"/>
          <w:sz w:val="24"/>
          <w:szCs w:val="24"/>
          <w:lang w:val="en-US"/>
        </w:rPr>
        <w:t>.</w:t>
      </w:r>
    </w:p>
    <w:p w14:paraId="051F7122" w14:textId="4A0C6C5D" w:rsidR="36D5FECE" w:rsidRPr="007A1294" w:rsidRDefault="36D5FECE" w:rsidP="007D3CF7">
      <w:pPr>
        <w:spacing w:after="0" w:line="276" w:lineRule="auto"/>
        <w:ind w:firstLine="60"/>
        <w:rPr>
          <w:sz w:val="24"/>
          <w:szCs w:val="24"/>
        </w:rPr>
      </w:pPr>
    </w:p>
    <w:p w14:paraId="592BF110" w14:textId="32F4F229" w:rsidR="36D5FECE" w:rsidRPr="007D3CF7" w:rsidRDefault="36D5FECE" w:rsidP="007D3CF7">
      <w:pPr>
        <w:pStyle w:val="PargrafodaLista"/>
        <w:numPr>
          <w:ilvl w:val="0"/>
          <w:numId w:val="1"/>
        </w:numPr>
        <w:spacing w:after="0" w:line="276" w:lineRule="auto"/>
        <w:rPr>
          <w:sz w:val="24"/>
          <w:szCs w:val="24"/>
        </w:rPr>
      </w:pPr>
      <w:r w:rsidRPr="007D3CF7">
        <w:rPr>
          <w:rFonts w:eastAsia="Arial" w:cs="Arial"/>
          <w:sz w:val="24"/>
          <w:szCs w:val="24"/>
          <w:lang w:val="en-US"/>
        </w:rPr>
        <w:t>arquivo funcional deve ser salvo com</w:t>
      </w:r>
      <w:r w:rsidR="00C02664" w:rsidRPr="007D3CF7">
        <w:rPr>
          <w:rFonts w:eastAsia="Arial" w:cs="Arial"/>
          <w:sz w:val="24"/>
          <w:szCs w:val="24"/>
          <w:lang w:val="en-US"/>
        </w:rPr>
        <w:t>o:</w:t>
      </w:r>
      <w:r w:rsidR="00C02664" w:rsidRPr="007D3CF7">
        <w:rPr>
          <w:sz w:val="24"/>
          <w:szCs w:val="24"/>
        </w:rPr>
        <w:t xml:space="preserve"> “</w:t>
      </w:r>
      <w:r w:rsidR="00D30E1B" w:rsidRPr="007A1294">
        <w:rPr>
          <w:sz w:val="24"/>
          <w:szCs w:val="28"/>
          <w:lang w:val="en-US"/>
        </w:rPr>
        <w:t>LIFETOUR</w:t>
      </w:r>
      <w:r w:rsidRPr="007D3CF7">
        <w:rPr>
          <w:rFonts w:eastAsia="Arial" w:cs="Arial"/>
          <w:sz w:val="24"/>
          <w:szCs w:val="24"/>
          <w:lang w:val="en-US"/>
        </w:rPr>
        <w:t>.fig</w:t>
      </w:r>
      <w:r w:rsidR="00C02664" w:rsidRPr="007D3CF7">
        <w:rPr>
          <w:rFonts w:eastAsia="Arial" w:cs="Arial"/>
          <w:sz w:val="24"/>
          <w:szCs w:val="24"/>
          <w:lang w:val="en-US"/>
        </w:rPr>
        <w:t>”</w:t>
      </w:r>
    </w:p>
    <w:p w14:paraId="59985F2A" w14:textId="21436107" w:rsidR="36E1DC41" w:rsidRPr="007A1294" w:rsidRDefault="36E1DC41" w:rsidP="36E1DC41">
      <w:pPr>
        <w:rPr>
          <w:sz w:val="24"/>
          <w:szCs w:val="24"/>
          <w:lang w:val="en-US"/>
        </w:rPr>
      </w:pPr>
    </w:p>
    <w:p w14:paraId="2CE950F4" w14:textId="0BA1D756" w:rsidR="373DC6DA" w:rsidRPr="007D3CF7" w:rsidRDefault="373DC6DA" w:rsidP="007D3CF7">
      <w:pPr>
        <w:pStyle w:val="PargrafodaLista"/>
        <w:numPr>
          <w:ilvl w:val="0"/>
          <w:numId w:val="45"/>
        </w:numPr>
        <w:spacing w:after="0" w:line="276" w:lineRule="auto"/>
        <w:rPr>
          <w:sz w:val="24"/>
          <w:szCs w:val="24"/>
        </w:rPr>
      </w:pPr>
      <w:r w:rsidRPr="007D3CF7">
        <w:rPr>
          <w:rFonts w:eastAsia="Arial" w:cs="Arial"/>
          <w:sz w:val="24"/>
          <w:szCs w:val="24"/>
          <w:lang w:val="en-US"/>
        </w:rPr>
        <w:t>Você pode adicionar telas adicionais para mostrar o comportamento de elementos ou interações ocultas (como comportamentos de foco de botões).</w:t>
      </w:r>
    </w:p>
    <w:p w14:paraId="65A2F2CF" w14:textId="03C2E4E1" w:rsidR="373DC6DA" w:rsidRPr="007A1294" w:rsidRDefault="373DC6DA" w:rsidP="007D3CF7">
      <w:pPr>
        <w:spacing w:after="0" w:line="276" w:lineRule="auto"/>
        <w:ind w:firstLine="60"/>
        <w:rPr>
          <w:sz w:val="24"/>
          <w:szCs w:val="24"/>
        </w:rPr>
      </w:pPr>
    </w:p>
    <w:p w14:paraId="313F5D26" w14:textId="68E4ABD9" w:rsidR="373DC6DA" w:rsidRPr="007D3CF7" w:rsidRDefault="373DC6DA" w:rsidP="007D3CF7">
      <w:pPr>
        <w:pStyle w:val="PargrafodaLista"/>
        <w:numPr>
          <w:ilvl w:val="0"/>
          <w:numId w:val="45"/>
        </w:numPr>
        <w:spacing w:after="0" w:line="276" w:lineRule="auto"/>
        <w:rPr>
          <w:sz w:val="24"/>
          <w:szCs w:val="24"/>
        </w:rPr>
      </w:pPr>
      <w:r w:rsidRPr="007D3CF7">
        <w:rPr>
          <w:rFonts w:eastAsia="Arial" w:cs="Arial"/>
          <w:sz w:val="24"/>
          <w:szCs w:val="24"/>
          <w:lang w:val="en-US"/>
        </w:rPr>
        <w:t>Não deve haver nenhum comentário nas telas em geral, incluindo os arquivos adicionais. Eles têm que ser autoexplicativos.</w:t>
      </w:r>
    </w:p>
    <w:p w14:paraId="04389BC3" w14:textId="5D26AC39" w:rsidR="36E1DC41" w:rsidRDefault="36E1DC41" w:rsidP="36E1DC41">
      <w:pPr>
        <w:rPr>
          <w:lang w:val="en-US"/>
        </w:rPr>
      </w:pPr>
    </w:p>
    <w:p w14:paraId="66159C9E" w14:textId="1082EBED" w:rsidR="2D34FE94" w:rsidRPr="008A40B6" w:rsidRDefault="2D34FE94" w:rsidP="2D34FE94"/>
    <w:p w14:paraId="66F2CD29" w14:textId="77777777" w:rsidR="00264847" w:rsidRPr="00023BC3" w:rsidRDefault="00264847" w:rsidP="00264847"/>
    <w:sectPr w:rsidR="00264847" w:rsidRPr="00023BC3" w:rsidSect="006C1EB0">
      <w:headerReference w:type="default" r:id="rId18"/>
      <w:footerReference w:type="default" r:id="rId19"/>
      <w:footerReference w:type="first" r:id="rId20"/>
      <w:pgSz w:w="11906" w:h="16838" w:code="9"/>
      <w:pgMar w:top="1985" w:right="1134" w:bottom="1134"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26DF7" w14:textId="77777777" w:rsidR="006C1EB0" w:rsidRDefault="006C1EB0" w:rsidP="00313492">
      <w:r>
        <w:separator/>
      </w:r>
    </w:p>
    <w:p w14:paraId="606189D3" w14:textId="77777777" w:rsidR="006C1EB0" w:rsidRDefault="006C1EB0" w:rsidP="00313492"/>
    <w:p w14:paraId="18F14F7A" w14:textId="77777777" w:rsidR="006C1EB0" w:rsidRDefault="006C1EB0"/>
  </w:endnote>
  <w:endnote w:type="continuationSeparator" w:id="0">
    <w:p w14:paraId="3EA92090" w14:textId="77777777" w:rsidR="006C1EB0" w:rsidRDefault="006C1EB0" w:rsidP="00313492">
      <w:r>
        <w:continuationSeparator/>
      </w:r>
    </w:p>
    <w:p w14:paraId="79530FCC" w14:textId="77777777" w:rsidR="006C1EB0" w:rsidRDefault="006C1EB0" w:rsidP="00313492"/>
    <w:p w14:paraId="0291FD00" w14:textId="77777777" w:rsidR="006C1EB0" w:rsidRDefault="006C1EB0"/>
  </w:endnote>
  <w:endnote w:type="continuationNotice" w:id="1">
    <w:p w14:paraId="5E8EDED3" w14:textId="77777777" w:rsidR="006C1EB0" w:rsidRDefault="006C1E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ot;Calibri&quot;,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B8F01DD" w14:paraId="7E1E242D" w14:textId="77777777" w:rsidTr="5B8F01DD">
      <w:trPr>
        <w:trHeight w:val="300"/>
      </w:trPr>
      <w:tc>
        <w:tcPr>
          <w:tcW w:w="2830" w:type="dxa"/>
        </w:tcPr>
        <w:p w14:paraId="203CB170" w14:textId="43760C3B" w:rsidR="5B8F01DD" w:rsidRDefault="5B8F01DD" w:rsidP="5B8F01DD">
          <w:pPr>
            <w:pStyle w:val="Cabealho"/>
            <w:ind w:left="-115"/>
          </w:pPr>
        </w:p>
      </w:tc>
      <w:tc>
        <w:tcPr>
          <w:tcW w:w="2830" w:type="dxa"/>
        </w:tcPr>
        <w:p w14:paraId="01D5B723" w14:textId="78AC5555" w:rsidR="5B8F01DD" w:rsidRDefault="5B8F01DD" w:rsidP="5B8F01DD">
          <w:pPr>
            <w:pStyle w:val="Cabealho"/>
            <w:jc w:val="center"/>
          </w:pPr>
        </w:p>
      </w:tc>
      <w:tc>
        <w:tcPr>
          <w:tcW w:w="2830" w:type="dxa"/>
        </w:tcPr>
        <w:p w14:paraId="407D858A" w14:textId="47990AF4" w:rsidR="5B8F01DD" w:rsidRDefault="5B8F01DD" w:rsidP="5B8F01DD">
          <w:pPr>
            <w:pStyle w:val="Cabealho"/>
            <w:ind w:right="-115"/>
            <w:jc w:val="right"/>
          </w:pPr>
        </w:p>
      </w:tc>
    </w:tr>
  </w:tbl>
  <w:p w14:paraId="5AB1B643" w14:textId="0B3E41DC" w:rsidR="5B8F01DD" w:rsidRDefault="5B8F01DD" w:rsidP="5B8F01D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16004" w14:textId="242D4551" w:rsidR="00D10046" w:rsidRPr="008A40B6" w:rsidRDefault="00D10046" w:rsidP="00F729AF">
    <w:pPr>
      <w:pStyle w:val="Rodap"/>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5B8F01DD" w14:paraId="19D2C259" w14:textId="77777777" w:rsidTr="5B8F01DD">
      <w:trPr>
        <w:trHeight w:val="300"/>
      </w:trPr>
      <w:tc>
        <w:tcPr>
          <w:tcW w:w="3210" w:type="dxa"/>
        </w:tcPr>
        <w:p w14:paraId="12E58E6C" w14:textId="4953B585" w:rsidR="5B8F01DD" w:rsidRDefault="5B8F01DD" w:rsidP="5B8F01DD">
          <w:pPr>
            <w:pStyle w:val="Cabealho"/>
            <w:ind w:left="-115"/>
          </w:pPr>
        </w:p>
      </w:tc>
      <w:tc>
        <w:tcPr>
          <w:tcW w:w="3210" w:type="dxa"/>
        </w:tcPr>
        <w:p w14:paraId="6235A0A3" w14:textId="65D08AFA" w:rsidR="5B8F01DD" w:rsidRDefault="5B8F01DD" w:rsidP="5B8F01DD">
          <w:pPr>
            <w:pStyle w:val="Cabealho"/>
            <w:jc w:val="center"/>
          </w:pPr>
        </w:p>
      </w:tc>
      <w:tc>
        <w:tcPr>
          <w:tcW w:w="3210" w:type="dxa"/>
        </w:tcPr>
        <w:p w14:paraId="7FBE74A4" w14:textId="552D80C5" w:rsidR="5B8F01DD" w:rsidRDefault="5B8F01DD" w:rsidP="5B8F01DD">
          <w:pPr>
            <w:pStyle w:val="Cabealho"/>
            <w:ind w:right="-115"/>
            <w:jc w:val="right"/>
          </w:pPr>
        </w:p>
      </w:tc>
    </w:tr>
  </w:tbl>
  <w:p w14:paraId="1BB816B8" w14:textId="26058B98" w:rsidR="5B8F01DD" w:rsidRDefault="5B8F01DD" w:rsidP="5B8F01D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B7763" w14:textId="77777777" w:rsidR="00D10046" w:rsidRDefault="00D100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56D30" w14:textId="77777777" w:rsidR="006C1EB0" w:rsidRDefault="006C1EB0">
      <w:r>
        <w:separator/>
      </w:r>
    </w:p>
  </w:footnote>
  <w:footnote w:type="continuationSeparator" w:id="0">
    <w:p w14:paraId="758EC951" w14:textId="77777777" w:rsidR="006C1EB0" w:rsidRDefault="006C1EB0" w:rsidP="00313492">
      <w:r>
        <w:continuationSeparator/>
      </w:r>
    </w:p>
    <w:p w14:paraId="01CE1D65" w14:textId="77777777" w:rsidR="006C1EB0" w:rsidRDefault="006C1EB0" w:rsidP="00313492"/>
    <w:p w14:paraId="5B4A4DA2" w14:textId="77777777" w:rsidR="006C1EB0" w:rsidRDefault="006C1EB0"/>
  </w:footnote>
  <w:footnote w:type="continuationNotice" w:id="1">
    <w:p w14:paraId="77345138" w14:textId="77777777" w:rsidR="006C1EB0" w:rsidRDefault="006C1E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B8F01DD" w14:paraId="064CF2C0" w14:textId="77777777" w:rsidTr="5B8F01DD">
      <w:trPr>
        <w:trHeight w:val="300"/>
      </w:trPr>
      <w:tc>
        <w:tcPr>
          <w:tcW w:w="2830" w:type="dxa"/>
        </w:tcPr>
        <w:p w14:paraId="7C3A253B" w14:textId="483AD865" w:rsidR="5B8F01DD" w:rsidRDefault="5B8F01DD" w:rsidP="5B8F01DD">
          <w:pPr>
            <w:pStyle w:val="Cabealho"/>
            <w:ind w:left="-115"/>
          </w:pPr>
        </w:p>
      </w:tc>
      <w:tc>
        <w:tcPr>
          <w:tcW w:w="2830" w:type="dxa"/>
        </w:tcPr>
        <w:p w14:paraId="4C4959B2" w14:textId="6EEA68FF" w:rsidR="5B8F01DD" w:rsidRDefault="5B8F01DD" w:rsidP="5B8F01DD">
          <w:pPr>
            <w:pStyle w:val="Cabealho"/>
            <w:jc w:val="center"/>
          </w:pPr>
        </w:p>
      </w:tc>
      <w:tc>
        <w:tcPr>
          <w:tcW w:w="2830" w:type="dxa"/>
        </w:tcPr>
        <w:p w14:paraId="069060CA" w14:textId="1C35A92D" w:rsidR="5B8F01DD" w:rsidRDefault="5B8F01DD" w:rsidP="5B8F01DD">
          <w:pPr>
            <w:pStyle w:val="Cabealho"/>
            <w:ind w:right="-115"/>
            <w:jc w:val="right"/>
          </w:pPr>
        </w:p>
      </w:tc>
    </w:tr>
  </w:tbl>
  <w:p w14:paraId="1361BC46" w14:textId="0E8A1864" w:rsidR="5B8F01DD" w:rsidRDefault="5B8F01DD" w:rsidP="5B8F01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F17F1" w14:textId="4D5CE9AA" w:rsidR="00D10046" w:rsidRPr="008A40B6" w:rsidRDefault="00D10046" w:rsidP="0031349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B8AFC" w14:textId="5DE11E88" w:rsidR="00D10046" w:rsidRDefault="00D10046" w:rsidP="003134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BE14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C92744C"/>
    <w:multiLevelType w:val="multilevel"/>
    <w:tmpl w:val="D2662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48EA0"/>
    <w:multiLevelType w:val="multilevel"/>
    <w:tmpl w:val="FFFFFFFF"/>
    <w:lvl w:ilvl="0">
      <w:start w:val="1"/>
      <w:numFmt w:val="bullet"/>
      <w:pStyle w:val="Commarcadores"/>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64871BD"/>
    <w:multiLevelType w:val="hybridMultilevel"/>
    <w:tmpl w:val="FFFFFFFF"/>
    <w:lvl w:ilvl="0" w:tplc="B4DCD5DC">
      <w:start w:val="1"/>
      <w:numFmt w:val="bullet"/>
      <w:lvlText w:val=""/>
      <w:lvlJc w:val="left"/>
      <w:pPr>
        <w:ind w:left="720" w:hanging="360"/>
      </w:pPr>
      <w:rPr>
        <w:rFonts w:ascii="Symbol" w:hAnsi="Symbol" w:hint="default"/>
      </w:rPr>
    </w:lvl>
    <w:lvl w:ilvl="1" w:tplc="D2906322">
      <w:start w:val="1"/>
      <w:numFmt w:val="bullet"/>
      <w:lvlText w:val="o"/>
      <w:lvlJc w:val="left"/>
      <w:pPr>
        <w:ind w:left="1440" w:hanging="360"/>
      </w:pPr>
      <w:rPr>
        <w:rFonts w:ascii="Courier New" w:hAnsi="Courier New" w:hint="default"/>
      </w:rPr>
    </w:lvl>
    <w:lvl w:ilvl="2" w:tplc="91341030">
      <w:start w:val="1"/>
      <w:numFmt w:val="bullet"/>
      <w:lvlText w:val=""/>
      <w:lvlJc w:val="left"/>
      <w:pPr>
        <w:ind w:left="2160" w:hanging="360"/>
      </w:pPr>
      <w:rPr>
        <w:rFonts w:ascii="Wingdings" w:hAnsi="Wingdings" w:hint="default"/>
      </w:rPr>
    </w:lvl>
    <w:lvl w:ilvl="3" w:tplc="4CE41794">
      <w:start w:val="1"/>
      <w:numFmt w:val="bullet"/>
      <w:lvlText w:val=""/>
      <w:lvlJc w:val="left"/>
      <w:pPr>
        <w:ind w:left="2880" w:hanging="360"/>
      </w:pPr>
      <w:rPr>
        <w:rFonts w:ascii="Symbol" w:hAnsi="Symbol" w:hint="default"/>
      </w:rPr>
    </w:lvl>
    <w:lvl w:ilvl="4" w:tplc="F7DECC26">
      <w:start w:val="1"/>
      <w:numFmt w:val="bullet"/>
      <w:lvlText w:val="o"/>
      <w:lvlJc w:val="left"/>
      <w:pPr>
        <w:ind w:left="3600" w:hanging="360"/>
      </w:pPr>
      <w:rPr>
        <w:rFonts w:ascii="Courier New" w:hAnsi="Courier New" w:hint="default"/>
      </w:rPr>
    </w:lvl>
    <w:lvl w:ilvl="5" w:tplc="5010D35A">
      <w:start w:val="1"/>
      <w:numFmt w:val="bullet"/>
      <w:lvlText w:val=""/>
      <w:lvlJc w:val="left"/>
      <w:pPr>
        <w:ind w:left="4320" w:hanging="360"/>
      </w:pPr>
      <w:rPr>
        <w:rFonts w:ascii="Wingdings" w:hAnsi="Wingdings" w:hint="default"/>
      </w:rPr>
    </w:lvl>
    <w:lvl w:ilvl="6" w:tplc="A476C470">
      <w:start w:val="1"/>
      <w:numFmt w:val="bullet"/>
      <w:lvlText w:val=""/>
      <w:lvlJc w:val="left"/>
      <w:pPr>
        <w:ind w:left="5040" w:hanging="360"/>
      </w:pPr>
      <w:rPr>
        <w:rFonts w:ascii="Symbol" w:hAnsi="Symbol" w:hint="default"/>
      </w:rPr>
    </w:lvl>
    <w:lvl w:ilvl="7" w:tplc="ABD48588">
      <w:start w:val="1"/>
      <w:numFmt w:val="bullet"/>
      <w:lvlText w:val="o"/>
      <w:lvlJc w:val="left"/>
      <w:pPr>
        <w:ind w:left="5760" w:hanging="360"/>
      </w:pPr>
      <w:rPr>
        <w:rFonts w:ascii="Courier New" w:hAnsi="Courier New" w:hint="default"/>
      </w:rPr>
    </w:lvl>
    <w:lvl w:ilvl="8" w:tplc="3CFA95EC">
      <w:start w:val="1"/>
      <w:numFmt w:val="bullet"/>
      <w:lvlText w:val=""/>
      <w:lvlJc w:val="left"/>
      <w:pPr>
        <w:ind w:left="6480" w:hanging="360"/>
      </w:pPr>
      <w:rPr>
        <w:rFonts w:ascii="Wingdings" w:hAnsi="Wingdings" w:hint="default"/>
      </w:rPr>
    </w:lvl>
  </w:abstractNum>
  <w:abstractNum w:abstractNumId="15"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1B584CD7"/>
    <w:multiLevelType w:val="hybridMultilevel"/>
    <w:tmpl w:val="FFFFFFFF"/>
    <w:lvl w:ilvl="0" w:tplc="76783810">
      <w:start w:val="1"/>
      <w:numFmt w:val="bullet"/>
      <w:lvlText w:val=""/>
      <w:lvlJc w:val="left"/>
      <w:pPr>
        <w:ind w:left="720" w:hanging="360"/>
      </w:pPr>
      <w:rPr>
        <w:rFonts w:ascii="Symbol" w:hAnsi="Symbol" w:hint="default"/>
      </w:rPr>
    </w:lvl>
    <w:lvl w:ilvl="1" w:tplc="0B481B98">
      <w:start w:val="1"/>
      <w:numFmt w:val="bullet"/>
      <w:lvlText w:val="o"/>
      <w:lvlJc w:val="left"/>
      <w:pPr>
        <w:ind w:left="1440" w:hanging="360"/>
      </w:pPr>
      <w:rPr>
        <w:rFonts w:ascii="Courier New" w:hAnsi="Courier New" w:hint="default"/>
      </w:rPr>
    </w:lvl>
    <w:lvl w:ilvl="2" w:tplc="FE0E0CCA">
      <w:start w:val="1"/>
      <w:numFmt w:val="bullet"/>
      <w:lvlText w:val=""/>
      <w:lvlJc w:val="left"/>
      <w:pPr>
        <w:ind w:left="2160" w:hanging="360"/>
      </w:pPr>
      <w:rPr>
        <w:rFonts w:ascii="Wingdings" w:hAnsi="Wingdings" w:hint="default"/>
      </w:rPr>
    </w:lvl>
    <w:lvl w:ilvl="3" w:tplc="E0023BBE">
      <w:start w:val="1"/>
      <w:numFmt w:val="bullet"/>
      <w:lvlText w:val=""/>
      <w:lvlJc w:val="left"/>
      <w:pPr>
        <w:ind w:left="2880" w:hanging="360"/>
      </w:pPr>
      <w:rPr>
        <w:rFonts w:ascii="Symbol" w:hAnsi="Symbol" w:hint="default"/>
      </w:rPr>
    </w:lvl>
    <w:lvl w:ilvl="4" w:tplc="6ECE7418">
      <w:start w:val="1"/>
      <w:numFmt w:val="bullet"/>
      <w:lvlText w:val="o"/>
      <w:lvlJc w:val="left"/>
      <w:pPr>
        <w:ind w:left="3600" w:hanging="360"/>
      </w:pPr>
      <w:rPr>
        <w:rFonts w:ascii="Courier New" w:hAnsi="Courier New" w:hint="default"/>
      </w:rPr>
    </w:lvl>
    <w:lvl w:ilvl="5" w:tplc="3760D13E">
      <w:start w:val="1"/>
      <w:numFmt w:val="bullet"/>
      <w:lvlText w:val=""/>
      <w:lvlJc w:val="left"/>
      <w:pPr>
        <w:ind w:left="4320" w:hanging="360"/>
      </w:pPr>
      <w:rPr>
        <w:rFonts w:ascii="Wingdings" w:hAnsi="Wingdings" w:hint="default"/>
      </w:rPr>
    </w:lvl>
    <w:lvl w:ilvl="6" w:tplc="D728B7DA">
      <w:start w:val="1"/>
      <w:numFmt w:val="bullet"/>
      <w:lvlText w:val=""/>
      <w:lvlJc w:val="left"/>
      <w:pPr>
        <w:ind w:left="5040" w:hanging="360"/>
      </w:pPr>
      <w:rPr>
        <w:rFonts w:ascii="Symbol" w:hAnsi="Symbol" w:hint="default"/>
      </w:rPr>
    </w:lvl>
    <w:lvl w:ilvl="7" w:tplc="AAD2CC04">
      <w:start w:val="1"/>
      <w:numFmt w:val="bullet"/>
      <w:lvlText w:val="o"/>
      <w:lvlJc w:val="left"/>
      <w:pPr>
        <w:ind w:left="5760" w:hanging="360"/>
      </w:pPr>
      <w:rPr>
        <w:rFonts w:ascii="Courier New" w:hAnsi="Courier New" w:hint="default"/>
      </w:rPr>
    </w:lvl>
    <w:lvl w:ilvl="8" w:tplc="6434A598">
      <w:start w:val="1"/>
      <w:numFmt w:val="bullet"/>
      <w:lvlText w:val=""/>
      <w:lvlJc w:val="left"/>
      <w:pPr>
        <w:ind w:left="6480" w:hanging="360"/>
      </w:pPr>
      <w:rPr>
        <w:rFonts w:ascii="Wingdings" w:hAnsi="Wingdings" w:hint="default"/>
      </w:rPr>
    </w:lvl>
  </w:abstractNum>
  <w:abstractNum w:abstractNumId="17" w15:restartNumberingAfterBreak="0">
    <w:nsid w:val="1B7E5646"/>
    <w:multiLevelType w:val="hybridMultilevel"/>
    <w:tmpl w:val="0302A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02A2610"/>
    <w:multiLevelType w:val="multilevel"/>
    <w:tmpl w:val="DD963F12"/>
    <w:styleLink w:val="ListBullets"/>
    <w:lvl w:ilvl="0">
      <w:start w:val="1"/>
      <w:numFmt w:val="bullet"/>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15:restartNumberingAfterBreak="0">
    <w:nsid w:val="20D96D03"/>
    <w:multiLevelType w:val="hybridMultilevel"/>
    <w:tmpl w:val="141239F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212E1B42"/>
    <w:multiLevelType w:val="hybridMultilevel"/>
    <w:tmpl w:val="FFFFFFFF"/>
    <w:lvl w:ilvl="0" w:tplc="24F4E6C4">
      <w:start w:val="1"/>
      <w:numFmt w:val="bullet"/>
      <w:lvlText w:val="-"/>
      <w:lvlJc w:val="left"/>
      <w:pPr>
        <w:ind w:left="360" w:hanging="360"/>
      </w:pPr>
      <w:rPr>
        <w:rFonts w:ascii="Calibri" w:hAnsi="Calibri" w:hint="default"/>
      </w:rPr>
    </w:lvl>
    <w:lvl w:ilvl="1" w:tplc="9F4CB44C">
      <w:start w:val="1"/>
      <w:numFmt w:val="bullet"/>
      <w:lvlText w:val="o"/>
      <w:lvlJc w:val="left"/>
      <w:pPr>
        <w:ind w:left="1080" w:hanging="360"/>
      </w:pPr>
      <w:rPr>
        <w:rFonts w:ascii="Courier New" w:hAnsi="Courier New" w:hint="default"/>
      </w:rPr>
    </w:lvl>
    <w:lvl w:ilvl="2" w:tplc="53B82CE6">
      <w:start w:val="1"/>
      <w:numFmt w:val="bullet"/>
      <w:lvlText w:val=""/>
      <w:lvlJc w:val="left"/>
      <w:pPr>
        <w:ind w:left="1800" w:hanging="360"/>
      </w:pPr>
      <w:rPr>
        <w:rFonts w:ascii="Wingdings" w:hAnsi="Wingdings" w:hint="default"/>
      </w:rPr>
    </w:lvl>
    <w:lvl w:ilvl="3" w:tplc="DA4E7C64">
      <w:start w:val="1"/>
      <w:numFmt w:val="bullet"/>
      <w:lvlText w:val=""/>
      <w:lvlJc w:val="left"/>
      <w:pPr>
        <w:ind w:left="2520" w:hanging="360"/>
      </w:pPr>
      <w:rPr>
        <w:rFonts w:ascii="Symbol" w:hAnsi="Symbol" w:hint="default"/>
      </w:rPr>
    </w:lvl>
    <w:lvl w:ilvl="4" w:tplc="9BC08E56">
      <w:start w:val="1"/>
      <w:numFmt w:val="bullet"/>
      <w:lvlText w:val="o"/>
      <w:lvlJc w:val="left"/>
      <w:pPr>
        <w:ind w:left="3240" w:hanging="360"/>
      </w:pPr>
      <w:rPr>
        <w:rFonts w:ascii="Courier New" w:hAnsi="Courier New" w:hint="default"/>
      </w:rPr>
    </w:lvl>
    <w:lvl w:ilvl="5" w:tplc="156C566C">
      <w:start w:val="1"/>
      <w:numFmt w:val="bullet"/>
      <w:lvlText w:val=""/>
      <w:lvlJc w:val="left"/>
      <w:pPr>
        <w:ind w:left="3960" w:hanging="360"/>
      </w:pPr>
      <w:rPr>
        <w:rFonts w:ascii="Wingdings" w:hAnsi="Wingdings" w:hint="default"/>
      </w:rPr>
    </w:lvl>
    <w:lvl w:ilvl="6" w:tplc="ECB4579C">
      <w:start w:val="1"/>
      <w:numFmt w:val="bullet"/>
      <w:lvlText w:val=""/>
      <w:lvlJc w:val="left"/>
      <w:pPr>
        <w:ind w:left="4680" w:hanging="360"/>
      </w:pPr>
      <w:rPr>
        <w:rFonts w:ascii="Symbol" w:hAnsi="Symbol" w:hint="default"/>
      </w:rPr>
    </w:lvl>
    <w:lvl w:ilvl="7" w:tplc="86D2AB0E">
      <w:start w:val="1"/>
      <w:numFmt w:val="bullet"/>
      <w:lvlText w:val="o"/>
      <w:lvlJc w:val="left"/>
      <w:pPr>
        <w:ind w:left="5400" w:hanging="360"/>
      </w:pPr>
      <w:rPr>
        <w:rFonts w:ascii="Courier New" w:hAnsi="Courier New" w:hint="default"/>
      </w:rPr>
    </w:lvl>
    <w:lvl w:ilvl="8" w:tplc="C70835D6">
      <w:start w:val="1"/>
      <w:numFmt w:val="bullet"/>
      <w:lvlText w:val=""/>
      <w:lvlJc w:val="left"/>
      <w:pPr>
        <w:ind w:left="6120" w:hanging="360"/>
      </w:pPr>
      <w:rPr>
        <w:rFonts w:ascii="Wingdings" w:hAnsi="Wingdings" w:hint="default"/>
      </w:rPr>
    </w:lvl>
  </w:abstractNum>
  <w:abstractNum w:abstractNumId="22" w15:restartNumberingAfterBreak="0">
    <w:nsid w:val="224E32D9"/>
    <w:multiLevelType w:val="multilevel"/>
    <w:tmpl w:val="D2662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9C7A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4F3480A"/>
    <w:multiLevelType w:val="multilevel"/>
    <w:tmpl w:val="D2662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776C14"/>
    <w:multiLevelType w:val="hybridMultilevel"/>
    <w:tmpl w:val="FFC6FDF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8BD586B"/>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D5079A3"/>
    <w:multiLevelType w:val="hybridMultilevel"/>
    <w:tmpl w:val="7A6E5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634D35"/>
    <w:multiLevelType w:val="hybridMultilevel"/>
    <w:tmpl w:val="FFFFFFFF"/>
    <w:lvl w:ilvl="0" w:tplc="C6EA7D60">
      <w:start w:val="1"/>
      <w:numFmt w:val="bullet"/>
      <w:lvlText w:val=""/>
      <w:lvlJc w:val="left"/>
      <w:pPr>
        <w:ind w:left="720" w:hanging="360"/>
      </w:pPr>
      <w:rPr>
        <w:rFonts w:ascii="Symbol" w:hAnsi="Symbol" w:hint="default"/>
      </w:rPr>
    </w:lvl>
    <w:lvl w:ilvl="1" w:tplc="2B6C5D6A">
      <w:start w:val="1"/>
      <w:numFmt w:val="bullet"/>
      <w:lvlText w:val="o"/>
      <w:lvlJc w:val="left"/>
      <w:pPr>
        <w:ind w:left="1440" w:hanging="360"/>
      </w:pPr>
      <w:rPr>
        <w:rFonts w:ascii="Courier New" w:hAnsi="Courier New" w:hint="default"/>
      </w:rPr>
    </w:lvl>
    <w:lvl w:ilvl="2" w:tplc="0E04FDBC">
      <w:start w:val="1"/>
      <w:numFmt w:val="bullet"/>
      <w:lvlText w:val=""/>
      <w:lvlJc w:val="left"/>
      <w:pPr>
        <w:ind w:left="2160" w:hanging="360"/>
      </w:pPr>
      <w:rPr>
        <w:rFonts w:ascii="Wingdings" w:hAnsi="Wingdings" w:hint="default"/>
      </w:rPr>
    </w:lvl>
    <w:lvl w:ilvl="3" w:tplc="C8F02864">
      <w:start w:val="1"/>
      <w:numFmt w:val="bullet"/>
      <w:lvlText w:val=""/>
      <w:lvlJc w:val="left"/>
      <w:pPr>
        <w:ind w:left="2880" w:hanging="360"/>
      </w:pPr>
      <w:rPr>
        <w:rFonts w:ascii="Symbol" w:hAnsi="Symbol" w:hint="default"/>
      </w:rPr>
    </w:lvl>
    <w:lvl w:ilvl="4" w:tplc="E86E5380">
      <w:start w:val="1"/>
      <w:numFmt w:val="bullet"/>
      <w:lvlText w:val="o"/>
      <w:lvlJc w:val="left"/>
      <w:pPr>
        <w:ind w:left="3600" w:hanging="360"/>
      </w:pPr>
      <w:rPr>
        <w:rFonts w:ascii="Courier New" w:hAnsi="Courier New" w:hint="default"/>
      </w:rPr>
    </w:lvl>
    <w:lvl w:ilvl="5" w:tplc="B6FA2670">
      <w:start w:val="1"/>
      <w:numFmt w:val="bullet"/>
      <w:lvlText w:val=""/>
      <w:lvlJc w:val="left"/>
      <w:pPr>
        <w:ind w:left="4320" w:hanging="360"/>
      </w:pPr>
      <w:rPr>
        <w:rFonts w:ascii="Wingdings" w:hAnsi="Wingdings" w:hint="default"/>
      </w:rPr>
    </w:lvl>
    <w:lvl w:ilvl="6" w:tplc="1F80C000">
      <w:start w:val="1"/>
      <w:numFmt w:val="bullet"/>
      <w:lvlText w:val=""/>
      <w:lvlJc w:val="left"/>
      <w:pPr>
        <w:ind w:left="5040" w:hanging="360"/>
      </w:pPr>
      <w:rPr>
        <w:rFonts w:ascii="Symbol" w:hAnsi="Symbol" w:hint="default"/>
      </w:rPr>
    </w:lvl>
    <w:lvl w:ilvl="7" w:tplc="3F1A1682">
      <w:start w:val="1"/>
      <w:numFmt w:val="bullet"/>
      <w:lvlText w:val="o"/>
      <w:lvlJc w:val="left"/>
      <w:pPr>
        <w:ind w:left="5760" w:hanging="360"/>
      </w:pPr>
      <w:rPr>
        <w:rFonts w:ascii="Courier New" w:hAnsi="Courier New" w:hint="default"/>
      </w:rPr>
    </w:lvl>
    <w:lvl w:ilvl="8" w:tplc="B8CE44EE">
      <w:start w:val="1"/>
      <w:numFmt w:val="bullet"/>
      <w:lvlText w:val=""/>
      <w:lvlJc w:val="left"/>
      <w:pPr>
        <w:ind w:left="6480" w:hanging="360"/>
      </w:pPr>
      <w:rPr>
        <w:rFonts w:ascii="Wingdings" w:hAnsi="Wingdings" w:hint="default"/>
      </w:rPr>
    </w:lvl>
  </w:abstractNum>
  <w:abstractNum w:abstractNumId="31" w15:restartNumberingAfterBreak="0">
    <w:nsid w:val="49D70CF7"/>
    <w:multiLevelType w:val="hybridMultilevel"/>
    <w:tmpl w:val="48A8EC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E067F33"/>
    <w:multiLevelType w:val="hybridMultilevel"/>
    <w:tmpl w:val="35649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F2F0CE6"/>
    <w:multiLevelType w:val="hybridMultilevel"/>
    <w:tmpl w:val="F45E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06BC9B"/>
    <w:multiLevelType w:val="hybridMultilevel"/>
    <w:tmpl w:val="141239FC"/>
    <w:lvl w:ilvl="0" w:tplc="05E0AD9E">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EB467796">
      <w:start w:val="1"/>
      <w:numFmt w:val="lowerRoman"/>
      <w:lvlText w:val="%3."/>
      <w:lvlJc w:val="right"/>
      <w:pPr>
        <w:ind w:left="2160" w:hanging="180"/>
      </w:pPr>
    </w:lvl>
    <w:lvl w:ilvl="3" w:tplc="251ADEA0">
      <w:start w:val="1"/>
      <w:numFmt w:val="decimal"/>
      <w:lvlText w:val="%4."/>
      <w:lvlJc w:val="left"/>
      <w:pPr>
        <w:ind w:left="2880" w:hanging="360"/>
      </w:pPr>
    </w:lvl>
    <w:lvl w:ilvl="4" w:tplc="59C8CE4A">
      <w:start w:val="1"/>
      <w:numFmt w:val="lowerLetter"/>
      <w:lvlText w:val="%5."/>
      <w:lvlJc w:val="left"/>
      <w:pPr>
        <w:ind w:left="3600" w:hanging="360"/>
      </w:pPr>
    </w:lvl>
    <w:lvl w:ilvl="5" w:tplc="A1AA7AF0">
      <w:start w:val="1"/>
      <w:numFmt w:val="lowerRoman"/>
      <w:lvlText w:val="%6."/>
      <w:lvlJc w:val="right"/>
      <w:pPr>
        <w:ind w:left="4320" w:hanging="180"/>
      </w:pPr>
    </w:lvl>
    <w:lvl w:ilvl="6" w:tplc="B652D98C">
      <w:start w:val="1"/>
      <w:numFmt w:val="decimal"/>
      <w:lvlText w:val="%7."/>
      <w:lvlJc w:val="left"/>
      <w:pPr>
        <w:ind w:left="5040" w:hanging="360"/>
      </w:pPr>
    </w:lvl>
    <w:lvl w:ilvl="7" w:tplc="51826836">
      <w:start w:val="1"/>
      <w:numFmt w:val="lowerLetter"/>
      <w:lvlText w:val="%8."/>
      <w:lvlJc w:val="left"/>
      <w:pPr>
        <w:ind w:left="5760" w:hanging="360"/>
      </w:pPr>
    </w:lvl>
    <w:lvl w:ilvl="8" w:tplc="5EAEA79A">
      <w:start w:val="1"/>
      <w:numFmt w:val="lowerRoman"/>
      <w:lvlText w:val="%9."/>
      <w:lvlJc w:val="right"/>
      <w:pPr>
        <w:ind w:left="6480" w:hanging="180"/>
      </w:pPr>
    </w:lvl>
  </w:abstractNum>
  <w:abstractNum w:abstractNumId="35" w15:restartNumberingAfterBreak="0">
    <w:nsid w:val="52E7B733"/>
    <w:multiLevelType w:val="hybridMultilevel"/>
    <w:tmpl w:val="3B0E0F12"/>
    <w:lvl w:ilvl="0" w:tplc="8D8484A2">
      <w:start w:val="1"/>
      <w:numFmt w:val="bullet"/>
      <w:lvlText w:val="-"/>
      <w:lvlJc w:val="left"/>
      <w:pPr>
        <w:ind w:left="720" w:hanging="360"/>
      </w:pPr>
      <w:rPr>
        <w:rFonts w:ascii="&quot;Calibri&quot;,sans-serif" w:hAnsi="&quot;Calibri&quot;,sans-serif" w:hint="default"/>
      </w:rPr>
    </w:lvl>
    <w:lvl w:ilvl="1" w:tplc="E3247E64">
      <w:start w:val="1"/>
      <w:numFmt w:val="bullet"/>
      <w:lvlText w:val="o"/>
      <w:lvlJc w:val="left"/>
      <w:pPr>
        <w:ind w:left="1440" w:hanging="360"/>
      </w:pPr>
      <w:rPr>
        <w:rFonts w:ascii="Courier New" w:hAnsi="Courier New" w:hint="default"/>
      </w:rPr>
    </w:lvl>
    <w:lvl w:ilvl="2" w:tplc="511C2A34">
      <w:start w:val="1"/>
      <w:numFmt w:val="bullet"/>
      <w:lvlText w:val=""/>
      <w:lvlJc w:val="left"/>
      <w:pPr>
        <w:ind w:left="2160" w:hanging="360"/>
      </w:pPr>
      <w:rPr>
        <w:rFonts w:ascii="Wingdings" w:hAnsi="Wingdings" w:hint="default"/>
      </w:rPr>
    </w:lvl>
    <w:lvl w:ilvl="3" w:tplc="771E17E8">
      <w:start w:val="1"/>
      <w:numFmt w:val="bullet"/>
      <w:lvlText w:val=""/>
      <w:lvlJc w:val="left"/>
      <w:pPr>
        <w:ind w:left="2880" w:hanging="360"/>
      </w:pPr>
      <w:rPr>
        <w:rFonts w:ascii="Symbol" w:hAnsi="Symbol" w:hint="default"/>
      </w:rPr>
    </w:lvl>
    <w:lvl w:ilvl="4" w:tplc="721ABBD6">
      <w:start w:val="1"/>
      <w:numFmt w:val="bullet"/>
      <w:lvlText w:val="o"/>
      <w:lvlJc w:val="left"/>
      <w:pPr>
        <w:ind w:left="3600" w:hanging="360"/>
      </w:pPr>
      <w:rPr>
        <w:rFonts w:ascii="Courier New" w:hAnsi="Courier New" w:hint="default"/>
      </w:rPr>
    </w:lvl>
    <w:lvl w:ilvl="5" w:tplc="7A906AE4">
      <w:start w:val="1"/>
      <w:numFmt w:val="bullet"/>
      <w:lvlText w:val=""/>
      <w:lvlJc w:val="left"/>
      <w:pPr>
        <w:ind w:left="4320" w:hanging="360"/>
      </w:pPr>
      <w:rPr>
        <w:rFonts w:ascii="Wingdings" w:hAnsi="Wingdings" w:hint="default"/>
      </w:rPr>
    </w:lvl>
    <w:lvl w:ilvl="6" w:tplc="2982E520">
      <w:start w:val="1"/>
      <w:numFmt w:val="bullet"/>
      <w:lvlText w:val=""/>
      <w:lvlJc w:val="left"/>
      <w:pPr>
        <w:ind w:left="5040" w:hanging="360"/>
      </w:pPr>
      <w:rPr>
        <w:rFonts w:ascii="Symbol" w:hAnsi="Symbol" w:hint="default"/>
      </w:rPr>
    </w:lvl>
    <w:lvl w:ilvl="7" w:tplc="7B7E10B0">
      <w:start w:val="1"/>
      <w:numFmt w:val="bullet"/>
      <w:lvlText w:val="o"/>
      <w:lvlJc w:val="left"/>
      <w:pPr>
        <w:ind w:left="5760" w:hanging="360"/>
      </w:pPr>
      <w:rPr>
        <w:rFonts w:ascii="Courier New" w:hAnsi="Courier New" w:hint="default"/>
      </w:rPr>
    </w:lvl>
    <w:lvl w:ilvl="8" w:tplc="8EDE831A">
      <w:start w:val="1"/>
      <w:numFmt w:val="bullet"/>
      <w:lvlText w:val=""/>
      <w:lvlJc w:val="left"/>
      <w:pPr>
        <w:ind w:left="6480" w:hanging="360"/>
      </w:pPr>
      <w:rPr>
        <w:rFonts w:ascii="Wingdings" w:hAnsi="Wingdings" w:hint="default"/>
      </w:rPr>
    </w:lvl>
  </w:abstractNum>
  <w:abstractNum w:abstractNumId="36" w15:restartNumberingAfterBreak="0">
    <w:nsid w:val="58853FC6"/>
    <w:multiLevelType w:val="hybridMultilevel"/>
    <w:tmpl w:val="B33A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A3C7BE7"/>
    <w:multiLevelType w:val="hybridMultilevel"/>
    <w:tmpl w:val="41BC2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C1EC66A"/>
    <w:multiLevelType w:val="hybridMultilevel"/>
    <w:tmpl w:val="FFFFFFFF"/>
    <w:lvl w:ilvl="0" w:tplc="28BE71D4">
      <w:start w:val="1"/>
      <w:numFmt w:val="bullet"/>
      <w:lvlText w:val=""/>
      <w:lvlJc w:val="left"/>
      <w:pPr>
        <w:ind w:left="720" w:hanging="360"/>
      </w:pPr>
      <w:rPr>
        <w:rFonts w:ascii="Symbol" w:hAnsi="Symbol" w:hint="default"/>
      </w:rPr>
    </w:lvl>
    <w:lvl w:ilvl="1" w:tplc="48C87F5E">
      <w:start w:val="1"/>
      <w:numFmt w:val="bullet"/>
      <w:lvlText w:val="o"/>
      <w:lvlJc w:val="left"/>
      <w:pPr>
        <w:ind w:left="1440" w:hanging="360"/>
      </w:pPr>
      <w:rPr>
        <w:rFonts w:ascii="Courier New" w:hAnsi="Courier New" w:hint="default"/>
      </w:rPr>
    </w:lvl>
    <w:lvl w:ilvl="2" w:tplc="A9A2214E">
      <w:start w:val="1"/>
      <w:numFmt w:val="bullet"/>
      <w:lvlText w:val=""/>
      <w:lvlJc w:val="left"/>
      <w:pPr>
        <w:ind w:left="2160" w:hanging="360"/>
      </w:pPr>
      <w:rPr>
        <w:rFonts w:ascii="Wingdings" w:hAnsi="Wingdings" w:hint="default"/>
      </w:rPr>
    </w:lvl>
    <w:lvl w:ilvl="3" w:tplc="191EE1B8">
      <w:start w:val="1"/>
      <w:numFmt w:val="bullet"/>
      <w:lvlText w:val=""/>
      <w:lvlJc w:val="left"/>
      <w:pPr>
        <w:ind w:left="2880" w:hanging="360"/>
      </w:pPr>
      <w:rPr>
        <w:rFonts w:ascii="Symbol" w:hAnsi="Symbol" w:hint="default"/>
      </w:rPr>
    </w:lvl>
    <w:lvl w:ilvl="4" w:tplc="F09A0756">
      <w:start w:val="1"/>
      <w:numFmt w:val="bullet"/>
      <w:lvlText w:val="o"/>
      <w:lvlJc w:val="left"/>
      <w:pPr>
        <w:ind w:left="3600" w:hanging="360"/>
      </w:pPr>
      <w:rPr>
        <w:rFonts w:ascii="Courier New" w:hAnsi="Courier New" w:hint="default"/>
      </w:rPr>
    </w:lvl>
    <w:lvl w:ilvl="5" w:tplc="CC56AF2C">
      <w:start w:val="1"/>
      <w:numFmt w:val="bullet"/>
      <w:lvlText w:val=""/>
      <w:lvlJc w:val="left"/>
      <w:pPr>
        <w:ind w:left="4320" w:hanging="360"/>
      </w:pPr>
      <w:rPr>
        <w:rFonts w:ascii="Wingdings" w:hAnsi="Wingdings" w:hint="default"/>
      </w:rPr>
    </w:lvl>
    <w:lvl w:ilvl="6" w:tplc="D452F502">
      <w:start w:val="1"/>
      <w:numFmt w:val="bullet"/>
      <w:lvlText w:val=""/>
      <w:lvlJc w:val="left"/>
      <w:pPr>
        <w:ind w:left="5040" w:hanging="360"/>
      </w:pPr>
      <w:rPr>
        <w:rFonts w:ascii="Symbol" w:hAnsi="Symbol" w:hint="default"/>
      </w:rPr>
    </w:lvl>
    <w:lvl w:ilvl="7" w:tplc="EE3E88FA">
      <w:start w:val="1"/>
      <w:numFmt w:val="bullet"/>
      <w:lvlText w:val="o"/>
      <w:lvlJc w:val="left"/>
      <w:pPr>
        <w:ind w:left="5760" w:hanging="360"/>
      </w:pPr>
      <w:rPr>
        <w:rFonts w:ascii="Courier New" w:hAnsi="Courier New" w:hint="default"/>
      </w:rPr>
    </w:lvl>
    <w:lvl w:ilvl="8" w:tplc="649AD79C">
      <w:start w:val="1"/>
      <w:numFmt w:val="bullet"/>
      <w:lvlText w:val=""/>
      <w:lvlJc w:val="left"/>
      <w:pPr>
        <w:ind w:left="6480" w:hanging="360"/>
      </w:pPr>
      <w:rPr>
        <w:rFonts w:ascii="Wingdings" w:hAnsi="Wingdings" w:hint="default"/>
      </w:rPr>
    </w:lvl>
  </w:abstractNum>
  <w:abstractNum w:abstractNumId="39" w15:restartNumberingAfterBreak="0">
    <w:nsid w:val="650D7BDB"/>
    <w:multiLevelType w:val="multilevel"/>
    <w:tmpl w:val="B06A41F8"/>
    <w:lvl w:ilvl="0">
      <w:start w:val="1"/>
      <w:numFmt w:val="decimal"/>
      <w:lvlText w:val="%1."/>
      <w:lvlJc w:val="left"/>
      <w:pPr>
        <w:ind w:left="972" w:hanging="360"/>
      </w:pPr>
    </w:lvl>
    <w:lvl w:ilvl="1">
      <w:start w:val="1"/>
      <w:numFmt w:val="decimal"/>
      <w:lvlText w:val="%1.%2."/>
      <w:lvlJc w:val="left"/>
      <w:pPr>
        <w:ind w:left="4305" w:hanging="432"/>
      </w:pPr>
    </w:lvl>
    <w:lvl w:ilvl="2">
      <w:start w:val="1"/>
      <w:numFmt w:val="decimal"/>
      <w:lvlText w:val="%1.%2.%3."/>
      <w:lvlJc w:val="left"/>
      <w:pPr>
        <w:ind w:left="1836" w:hanging="504"/>
      </w:pPr>
    </w:lvl>
    <w:lvl w:ilvl="3">
      <w:start w:val="1"/>
      <w:numFmt w:val="decimal"/>
      <w:lvlText w:val="%1.%2.%3.%4."/>
      <w:lvlJc w:val="left"/>
      <w:pPr>
        <w:ind w:left="2340" w:hanging="648"/>
      </w:pPr>
    </w:lvl>
    <w:lvl w:ilvl="4">
      <w:start w:val="1"/>
      <w:numFmt w:val="decimal"/>
      <w:lvlText w:val="%1.%2.%3.%4.%5."/>
      <w:lvlJc w:val="left"/>
      <w:pPr>
        <w:ind w:left="2844" w:hanging="792"/>
      </w:pPr>
    </w:lvl>
    <w:lvl w:ilvl="5">
      <w:start w:val="1"/>
      <w:numFmt w:val="decimal"/>
      <w:lvlText w:val="%1.%2.%3.%4.%5.%6."/>
      <w:lvlJc w:val="left"/>
      <w:pPr>
        <w:ind w:left="3348" w:hanging="936"/>
      </w:pPr>
    </w:lvl>
    <w:lvl w:ilvl="6">
      <w:start w:val="1"/>
      <w:numFmt w:val="decimal"/>
      <w:lvlText w:val="%1.%2.%3.%4.%5.%6.%7."/>
      <w:lvlJc w:val="left"/>
      <w:pPr>
        <w:ind w:left="3852" w:hanging="1080"/>
      </w:pPr>
    </w:lvl>
    <w:lvl w:ilvl="7">
      <w:start w:val="1"/>
      <w:numFmt w:val="decimal"/>
      <w:lvlText w:val="%1.%2.%3.%4.%5.%6.%7.%8."/>
      <w:lvlJc w:val="left"/>
      <w:pPr>
        <w:ind w:left="4356" w:hanging="1224"/>
      </w:pPr>
    </w:lvl>
    <w:lvl w:ilvl="8">
      <w:start w:val="1"/>
      <w:numFmt w:val="decimal"/>
      <w:lvlText w:val="%1.%2.%3.%4.%5.%6.%7.%8.%9."/>
      <w:lvlJc w:val="left"/>
      <w:pPr>
        <w:ind w:left="4932" w:hanging="1440"/>
      </w:pPr>
    </w:lvl>
  </w:abstractNum>
  <w:abstractNum w:abstractNumId="40" w15:restartNumberingAfterBreak="0">
    <w:nsid w:val="671D0D54"/>
    <w:multiLevelType w:val="hybridMultilevel"/>
    <w:tmpl w:val="FB06DB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8F0AA2C"/>
    <w:multiLevelType w:val="hybridMultilevel"/>
    <w:tmpl w:val="FFFFFFFF"/>
    <w:lvl w:ilvl="0" w:tplc="34644B10">
      <w:start w:val="1"/>
      <w:numFmt w:val="bullet"/>
      <w:lvlText w:val=""/>
      <w:lvlJc w:val="left"/>
      <w:pPr>
        <w:ind w:left="720" w:hanging="360"/>
      </w:pPr>
      <w:rPr>
        <w:rFonts w:ascii="Symbol" w:hAnsi="Symbol" w:hint="default"/>
      </w:rPr>
    </w:lvl>
    <w:lvl w:ilvl="1" w:tplc="FB2E951C">
      <w:start w:val="1"/>
      <w:numFmt w:val="bullet"/>
      <w:lvlText w:val="o"/>
      <w:lvlJc w:val="left"/>
      <w:pPr>
        <w:ind w:left="1440" w:hanging="360"/>
      </w:pPr>
      <w:rPr>
        <w:rFonts w:ascii="Courier New" w:hAnsi="Courier New" w:hint="default"/>
      </w:rPr>
    </w:lvl>
    <w:lvl w:ilvl="2" w:tplc="C7489424">
      <w:start w:val="1"/>
      <w:numFmt w:val="bullet"/>
      <w:lvlText w:val=""/>
      <w:lvlJc w:val="left"/>
      <w:pPr>
        <w:ind w:left="2160" w:hanging="360"/>
      </w:pPr>
      <w:rPr>
        <w:rFonts w:ascii="Wingdings" w:hAnsi="Wingdings" w:hint="default"/>
      </w:rPr>
    </w:lvl>
    <w:lvl w:ilvl="3" w:tplc="98988C76">
      <w:start w:val="1"/>
      <w:numFmt w:val="bullet"/>
      <w:lvlText w:val=""/>
      <w:lvlJc w:val="left"/>
      <w:pPr>
        <w:ind w:left="2880" w:hanging="360"/>
      </w:pPr>
      <w:rPr>
        <w:rFonts w:ascii="Symbol" w:hAnsi="Symbol" w:hint="default"/>
      </w:rPr>
    </w:lvl>
    <w:lvl w:ilvl="4" w:tplc="1284A6DC">
      <w:start w:val="1"/>
      <w:numFmt w:val="bullet"/>
      <w:lvlText w:val="o"/>
      <w:lvlJc w:val="left"/>
      <w:pPr>
        <w:ind w:left="3600" w:hanging="360"/>
      </w:pPr>
      <w:rPr>
        <w:rFonts w:ascii="Courier New" w:hAnsi="Courier New" w:hint="default"/>
      </w:rPr>
    </w:lvl>
    <w:lvl w:ilvl="5" w:tplc="ED9C2938">
      <w:start w:val="1"/>
      <w:numFmt w:val="bullet"/>
      <w:lvlText w:val=""/>
      <w:lvlJc w:val="left"/>
      <w:pPr>
        <w:ind w:left="4320" w:hanging="360"/>
      </w:pPr>
      <w:rPr>
        <w:rFonts w:ascii="Wingdings" w:hAnsi="Wingdings" w:hint="default"/>
      </w:rPr>
    </w:lvl>
    <w:lvl w:ilvl="6" w:tplc="C3540C3A">
      <w:start w:val="1"/>
      <w:numFmt w:val="bullet"/>
      <w:lvlText w:val=""/>
      <w:lvlJc w:val="left"/>
      <w:pPr>
        <w:ind w:left="5040" w:hanging="360"/>
      </w:pPr>
      <w:rPr>
        <w:rFonts w:ascii="Symbol" w:hAnsi="Symbol" w:hint="default"/>
      </w:rPr>
    </w:lvl>
    <w:lvl w:ilvl="7" w:tplc="49CA4E18">
      <w:start w:val="1"/>
      <w:numFmt w:val="bullet"/>
      <w:lvlText w:val="o"/>
      <w:lvlJc w:val="left"/>
      <w:pPr>
        <w:ind w:left="5760" w:hanging="360"/>
      </w:pPr>
      <w:rPr>
        <w:rFonts w:ascii="Courier New" w:hAnsi="Courier New" w:hint="default"/>
      </w:rPr>
    </w:lvl>
    <w:lvl w:ilvl="8" w:tplc="5A70E9E0">
      <w:start w:val="1"/>
      <w:numFmt w:val="bullet"/>
      <w:lvlText w:val=""/>
      <w:lvlJc w:val="left"/>
      <w:pPr>
        <w:ind w:left="6480" w:hanging="360"/>
      </w:pPr>
      <w:rPr>
        <w:rFonts w:ascii="Wingdings" w:hAnsi="Wingdings" w:hint="default"/>
      </w:rPr>
    </w:lvl>
  </w:abstractNum>
  <w:abstractNum w:abstractNumId="42" w15:restartNumberingAfterBreak="0">
    <w:nsid w:val="6D5E73CA"/>
    <w:multiLevelType w:val="hybridMultilevel"/>
    <w:tmpl w:val="C17072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BB60A5"/>
    <w:multiLevelType w:val="hybridMultilevel"/>
    <w:tmpl w:val="1F4CFCB0"/>
    <w:lvl w:ilvl="0" w:tplc="C944EE0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8242334">
    <w:abstractNumId w:val="41"/>
  </w:num>
  <w:num w:numId="2" w16cid:durableId="425149010">
    <w:abstractNumId w:val="38"/>
  </w:num>
  <w:num w:numId="3" w16cid:durableId="1539317736">
    <w:abstractNumId w:val="16"/>
  </w:num>
  <w:num w:numId="4" w16cid:durableId="25181212">
    <w:abstractNumId w:val="14"/>
  </w:num>
  <w:num w:numId="5" w16cid:durableId="2005887325">
    <w:abstractNumId w:val="30"/>
  </w:num>
  <w:num w:numId="6" w16cid:durableId="1882591013">
    <w:abstractNumId w:val="21"/>
  </w:num>
  <w:num w:numId="7" w16cid:durableId="496117362">
    <w:abstractNumId w:val="13"/>
  </w:num>
  <w:num w:numId="8" w16cid:durableId="1085490492">
    <w:abstractNumId w:val="34"/>
  </w:num>
  <w:num w:numId="9" w16cid:durableId="653950525">
    <w:abstractNumId w:val="9"/>
  </w:num>
  <w:num w:numId="10" w16cid:durableId="956525705">
    <w:abstractNumId w:val="7"/>
  </w:num>
  <w:num w:numId="11" w16cid:durableId="2033914680">
    <w:abstractNumId w:val="6"/>
  </w:num>
  <w:num w:numId="12" w16cid:durableId="1043871827">
    <w:abstractNumId w:val="5"/>
  </w:num>
  <w:num w:numId="13" w16cid:durableId="210001410">
    <w:abstractNumId w:val="4"/>
  </w:num>
  <w:num w:numId="14" w16cid:durableId="1296832708">
    <w:abstractNumId w:val="8"/>
  </w:num>
  <w:num w:numId="15" w16cid:durableId="1063329110">
    <w:abstractNumId w:val="3"/>
  </w:num>
  <w:num w:numId="16" w16cid:durableId="224947824">
    <w:abstractNumId w:val="2"/>
  </w:num>
  <w:num w:numId="17" w16cid:durableId="1001739477">
    <w:abstractNumId w:val="1"/>
  </w:num>
  <w:num w:numId="18" w16cid:durableId="2004503037">
    <w:abstractNumId w:val="0"/>
  </w:num>
  <w:num w:numId="19" w16cid:durableId="1695839002">
    <w:abstractNumId w:val="29"/>
  </w:num>
  <w:num w:numId="20" w16cid:durableId="1163668691">
    <w:abstractNumId w:val="11"/>
  </w:num>
  <w:num w:numId="21" w16cid:durableId="171065009">
    <w:abstractNumId w:val="28"/>
  </w:num>
  <w:num w:numId="22" w16cid:durableId="1342703643">
    <w:abstractNumId w:val="11"/>
    <w:lvlOverride w:ilvl="0">
      <w:startOverride w:val="1"/>
    </w:lvlOverride>
  </w:num>
  <w:num w:numId="23" w16cid:durableId="220025628">
    <w:abstractNumId w:val="19"/>
  </w:num>
  <w:num w:numId="24" w16cid:durableId="581063586">
    <w:abstractNumId w:val="15"/>
  </w:num>
  <w:num w:numId="25" w16cid:durableId="789473493">
    <w:abstractNumId w:val="10"/>
  </w:num>
  <w:num w:numId="26" w16cid:durableId="570892581">
    <w:abstractNumId w:val="44"/>
  </w:num>
  <w:num w:numId="27" w16cid:durableId="713503404">
    <w:abstractNumId w:val="18"/>
  </w:num>
  <w:num w:numId="28" w16cid:durableId="135337332">
    <w:abstractNumId w:val="36"/>
  </w:num>
  <w:num w:numId="29" w16cid:durableId="836188784">
    <w:abstractNumId w:val="42"/>
  </w:num>
  <w:num w:numId="30" w16cid:durableId="1256593909">
    <w:abstractNumId w:val="33"/>
  </w:num>
  <w:num w:numId="31" w16cid:durableId="465513598">
    <w:abstractNumId w:val="27"/>
  </w:num>
  <w:num w:numId="32" w16cid:durableId="1360935966">
    <w:abstractNumId w:val="43"/>
  </w:num>
  <w:num w:numId="33" w16cid:durableId="1490438412">
    <w:abstractNumId w:val="23"/>
  </w:num>
  <w:num w:numId="34" w16cid:durableId="1432169076">
    <w:abstractNumId w:val="17"/>
  </w:num>
  <w:num w:numId="35" w16cid:durableId="859012022">
    <w:abstractNumId w:val="39"/>
  </w:num>
  <w:num w:numId="36" w16cid:durableId="709770668">
    <w:abstractNumId w:val="37"/>
  </w:num>
  <w:num w:numId="37" w16cid:durableId="868951876">
    <w:abstractNumId w:val="32"/>
  </w:num>
  <w:num w:numId="38" w16cid:durableId="795948466">
    <w:abstractNumId w:val="31"/>
  </w:num>
  <w:num w:numId="39" w16cid:durableId="714355516">
    <w:abstractNumId w:val="40"/>
  </w:num>
  <w:num w:numId="40" w16cid:durableId="477188975">
    <w:abstractNumId w:val="25"/>
  </w:num>
  <w:num w:numId="41" w16cid:durableId="1061560069">
    <w:abstractNumId w:val="26"/>
  </w:num>
  <w:num w:numId="42" w16cid:durableId="1102340972">
    <w:abstractNumId w:val="35"/>
  </w:num>
  <w:num w:numId="43" w16cid:durableId="1801729139">
    <w:abstractNumId w:val="20"/>
  </w:num>
  <w:num w:numId="44" w16cid:durableId="1793788783">
    <w:abstractNumId w:val="12"/>
  </w:num>
  <w:num w:numId="45" w16cid:durableId="1732538085">
    <w:abstractNumId w:val="22"/>
  </w:num>
  <w:num w:numId="46" w16cid:durableId="1735404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isplayBackgroundShape/>
  <w:activeWritingStyle w:appName="MSWord" w:lang="en-GB" w:vendorID="64" w:dllVersion="0" w:nlCheck="1" w:checkStyle="0"/>
  <w:activeWritingStyle w:appName="MSWord" w:lang="pt-BR" w:vendorID="64" w:dllVersion="0" w:nlCheck="1" w:checkStyle="0"/>
  <w:activeWritingStyle w:appName="MSWord" w:lang="en-US"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B30"/>
    <w:rsid w:val="0000329D"/>
    <w:rsid w:val="00007AC0"/>
    <w:rsid w:val="00011844"/>
    <w:rsid w:val="00012FF4"/>
    <w:rsid w:val="00017C04"/>
    <w:rsid w:val="00020477"/>
    <w:rsid w:val="00022932"/>
    <w:rsid w:val="00023BC3"/>
    <w:rsid w:val="00033976"/>
    <w:rsid w:val="00033B54"/>
    <w:rsid w:val="00033DD4"/>
    <w:rsid w:val="000342B6"/>
    <w:rsid w:val="0003526B"/>
    <w:rsid w:val="000424A9"/>
    <w:rsid w:val="0004687A"/>
    <w:rsid w:val="0005052F"/>
    <w:rsid w:val="00050DCE"/>
    <w:rsid w:val="00052F6D"/>
    <w:rsid w:val="00057161"/>
    <w:rsid w:val="00066641"/>
    <w:rsid w:val="00071B20"/>
    <w:rsid w:val="00071DA3"/>
    <w:rsid w:val="00073A18"/>
    <w:rsid w:val="00074B84"/>
    <w:rsid w:val="00075125"/>
    <w:rsid w:val="00076998"/>
    <w:rsid w:val="000803F1"/>
    <w:rsid w:val="00082562"/>
    <w:rsid w:val="000840B1"/>
    <w:rsid w:val="00086693"/>
    <w:rsid w:val="00087192"/>
    <w:rsid w:val="00090B6C"/>
    <w:rsid w:val="00091799"/>
    <w:rsid w:val="0009298F"/>
    <w:rsid w:val="00092E15"/>
    <w:rsid w:val="000952CF"/>
    <w:rsid w:val="00096D68"/>
    <w:rsid w:val="000A0891"/>
    <w:rsid w:val="000A5B22"/>
    <w:rsid w:val="000B340D"/>
    <w:rsid w:val="000B3BE4"/>
    <w:rsid w:val="000C038C"/>
    <w:rsid w:val="000D4467"/>
    <w:rsid w:val="000E01DD"/>
    <w:rsid w:val="000E219D"/>
    <w:rsid w:val="000E55CF"/>
    <w:rsid w:val="000E5E37"/>
    <w:rsid w:val="000E7505"/>
    <w:rsid w:val="000F4A5C"/>
    <w:rsid w:val="00101BF4"/>
    <w:rsid w:val="00102E61"/>
    <w:rsid w:val="00107BF3"/>
    <w:rsid w:val="001172EF"/>
    <w:rsid w:val="0012034F"/>
    <w:rsid w:val="001218E8"/>
    <w:rsid w:val="00123671"/>
    <w:rsid w:val="0012552D"/>
    <w:rsid w:val="0012553C"/>
    <w:rsid w:val="00125F8E"/>
    <w:rsid w:val="0012789B"/>
    <w:rsid w:val="00127EAD"/>
    <w:rsid w:val="00134547"/>
    <w:rsid w:val="00134CFB"/>
    <w:rsid w:val="00136E8D"/>
    <w:rsid w:val="001411C9"/>
    <w:rsid w:val="001451E0"/>
    <w:rsid w:val="00162BB0"/>
    <w:rsid w:val="0017641C"/>
    <w:rsid w:val="001771B9"/>
    <w:rsid w:val="00181797"/>
    <w:rsid w:val="00182186"/>
    <w:rsid w:val="00185F43"/>
    <w:rsid w:val="00186C66"/>
    <w:rsid w:val="00187CDF"/>
    <w:rsid w:val="001907CC"/>
    <w:rsid w:val="00192D2B"/>
    <w:rsid w:val="001A3C98"/>
    <w:rsid w:val="001A3DF2"/>
    <w:rsid w:val="001A554B"/>
    <w:rsid w:val="001A5721"/>
    <w:rsid w:val="001B74B6"/>
    <w:rsid w:val="001C2AB8"/>
    <w:rsid w:val="001C2B30"/>
    <w:rsid w:val="001C4542"/>
    <w:rsid w:val="001C5F88"/>
    <w:rsid w:val="001E4FDC"/>
    <w:rsid w:val="001E523E"/>
    <w:rsid w:val="001E6D9C"/>
    <w:rsid w:val="001F13AC"/>
    <w:rsid w:val="001F1437"/>
    <w:rsid w:val="002008AB"/>
    <w:rsid w:val="002051CD"/>
    <w:rsid w:val="00205D55"/>
    <w:rsid w:val="002067D9"/>
    <w:rsid w:val="00210EF3"/>
    <w:rsid w:val="00215504"/>
    <w:rsid w:val="00215E49"/>
    <w:rsid w:val="00216E46"/>
    <w:rsid w:val="00223575"/>
    <w:rsid w:val="00223BDF"/>
    <w:rsid w:val="00224D62"/>
    <w:rsid w:val="00225F9B"/>
    <w:rsid w:val="00233CF1"/>
    <w:rsid w:val="0024254D"/>
    <w:rsid w:val="00242860"/>
    <w:rsid w:val="002430EB"/>
    <w:rsid w:val="00247D02"/>
    <w:rsid w:val="002520BC"/>
    <w:rsid w:val="00254D03"/>
    <w:rsid w:val="00256054"/>
    <w:rsid w:val="00261C8D"/>
    <w:rsid w:val="00262ECB"/>
    <w:rsid w:val="00264018"/>
    <w:rsid w:val="002646D0"/>
    <w:rsid w:val="00264847"/>
    <w:rsid w:val="0026625A"/>
    <w:rsid w:val="00274D6C"/>
    <w:rsid w:val="00276FD2"/>
    <w:rsid w:val="002814BB"/>
    <w:rsid w:val="00292185"/>
    <w:rsid w:val="00292DE7"/>
    <w:rsid w:val="002949C8"/>
    <w:rsid w:val="00295BD1"/>
    <w:rsid w:val="002A0DAD"/>
    <w:rsid w:val="002A0F3B"/>
    <w:rsid w:val="002A5BC6"/>
    <w:rsid w:val="002A6D8B"/>
    <w:rsid w:val="002A736A"/>
    <w:rsid w:val="002A7515"/>
    <w:rsid w:val="002A76CD"/>
    <w:rsid w:val="002A7AD1"/>
    <w:rsid w:val="002B1320"/>
    <w:rsid w:val="002B14AC"/>
    <w:rsid w:val="002C0208"/>
    <w:rsid w:val="002C2248"/>
    <w:rsid w:val="002C2953"/>
    <w:rsid w:val="002C2BC7"/>
    <w:rsid w:val="002C6310"/>
    <w:rsid w:val="002C63A4"/>
    <w:rsid w:val="002C74CC"/>
    <w:rsid w:val="002D0A2F"/>
    <w:rsid w:val="002D2E0E"/>
    <w:rsid w:val="002D6EB8"/>
    <w:rsid w:val="002D745F"/>
    <w:rsid w:val="002D7BB6"/>
    <w:rsid w:val="002E1E01"/>
    <w:rsid w:val="002E5A48"/>
    <w:rsid w:val="002F1D0C"/>
    <w:rsid w:val="002F1E34"/>
    <w:rsid w:val="002F2D4C"/>
    <w:rsid w:val="00300343"/>
    <w:rsid w:val="003010A2"/>
    <w:rsid w:val="00301AFC"/>
    <w:rsid w:val="003111A7"/>
    <w:rsid w:val="003126DC"/>
    <w:rsid w:val="00312AFD"/>
    <w:rsid w:val="003133A3"/>
    <w:rsid w:val="00313492"/>
    <w:rsid w:val="003147E8"/>
    <w:rsid w:val="003167C1"/>
    <w:rsid w:val="00317840"/>
    <w:rsid w:val="00320C54"/>
    <w:rsid w:val="0032135D"/>
    <w:rsid w:val="003247D2"/>
    <w:rsid w:val="00325F59"/>
    <w:rsid w:val="00327F8E"/>
    <w:rsid w:val="00333BD6"/>
    <w:rsid w:val="00334672"/>
    <w:rsid w:val="00341A2E"/>
    <w:rsid w:val="00343AC7"/>
    <w:rsid w:val="00346D78"/>
    <w:rsid w:val="00347FBF"/>
    <w:rsid w:val="00362503"/>
    <w:rsid w:val="00363918"/>
    <w:rsid w:val="00371E94"/>
    <w:rsid w:val="0038054B"/>
    <w:rsid w:val="0038099A"/>
    <w:rsid w:val="0038459B"/>
    <w:rsid w:val="00390689"/>
    <w:rsid w:val="00392E42"/>
    <w:rsid w:val="00393871"/>
    <w:rsid w:val="003974B5"/>
    <w:rsid w:val="003A3137"/>
    <w:rsid w:val="003B0678"/>
    <w:rsid w:val="003B107A"/>
    <w:rsid w:val="003B3C9A"/>
    <w:rsid w:val="003B41E5"/>
    <w:rsid w:val="003B69AD"/>
    <w:rsid w:val="003C0A00"/>
    <w:rsid w:val="003C13A4"/>
    <w:rsid w:val="003C19CA"/>
    <w:rsid w:val="003C1E9E"/>
    <w:rsid w:val="003C395A"/>
    <w:rsid w:val="003D6870"/>
    <w:rsid w:val="003E15A8"/>
    <w:rsid w:val="003E17C1"/>
    <w:rsid w:val="003E4652"/>
    <w:rsid w:val="003E4A5A"/>
    <w:rsid w:val="003F0341"/>
    <w:rsid w:val="003F08E1"/>
    <w:rsid w:val="003F31D8"/>
    <w:rsid w:val="003F3D91"/>
    <w:rsid w:val="004000E6"/>
    <w:rsid w:val="00401E69"/>
    <w:rsid w:val="00402D89"/>
    <w:rsid w:val="00402FE7"/>
    <w:rsid w:val="004073E1"/>
    <w:rsid w:val="00413188"/>
    <w:rsid w:val="004138D2"/>
    <w:rsid w:val="004150C7"/>
    <w:rsid w:val="0041693A"/>
    <w:rsid w:val="004266F7"/>
    <w:rsid w:val="0043072A"/>
    <w:rsid w:val="00433869"/>
    <w:rsid w:val="004450E3"/>
    <w:rsid w:val="004452C8"/>
    <w:rsid w:val="00446F14"/>
    <w:rsid w:val="00450361"/>
    <w:rsid w:val="004529A6"/>
    <w:rsid w:val="00452FB0"/>
    <w:rsid w:val="00453E54"/>
    <w:rsid w:val="00454FBE"/>
    <w:rsid w:val="00460418"/>
    <w:rsid w:val="004605D7"/>
    <w:rsid w:val="00461841"/>
    <w:rsid w:val="00461C3B"/>
    <w:rsid w:val="00462CB3"/>
    <w:rsid w:val="00464F9C"/>
    <w:rsid w:val="00474D03"/>
    <w:rsid w:val="004776DF"/>
    <w:rsid w:val="00477749"/>
    <w:rsid w:val="00477B1A"/>
    <w:rsid w:val="00477B2B"/>
    <w:rsid w:val="00481D50"/>
    <w:rsid w:val="004944AD"/>
    <w:rsid w:val="00496332"/>
    <w:rsid w:val="00497833"/>
    <w:rsid w:val="004A4CBB"/>
    <w:rsid w:val="004A4F54"/>
    <w:rsid w:val="004B597A"/>
    <w:rsid w:val="004B6102"/>
    <w:rsid w:val="004B6219"/>
    <w:rsid w:val="004B7843"/>
    <w:rsid w:val="004C0F0C"/>
    <w:rsid w:val="004C77A7"/>
    <w:rsid w:val="004D0CE7"/>
    <w:rsid w:val="004D2574"/>
    <w:rsid w:val="004D3337"/>
    <w:rsid w:val="004D4C42"/>
    <w:rsid w:val="004E0743"/>
    <w:rsid w:val="004E5BC0"/>
    <w:rsid w:val="004F1432"/>
    <w:rsid w:val="00500420"/>
    <w:rsid w:val="00500A2A"/>
    <w:rsid w:val="0050164F"/>
    <w:rsid w:val="005025BA"/>
    <w:rsid w:val="00503307"/>
    <w:rsid w:val="005039D1"/>
    <w:rsid w:val="00503CF1"/>
    <w:rsid w:val="00503E3C"/>
    <w:rsid w:val="00504CC3"/>
    <w:rsid w:val="00504CD7"/>
    <w:rsid w:val="005059F7"/>
    <w:rsid w:val="00506A39"/>
    <w:rsid w:val="005143AC"/>
    <w:rsid w:val="0051761D"/>
    <w:rsid w:val="00517D9C"/>
    <w:rsid w:val="00520FC5"/>
    <w:rsid w:val="00523791"/>
    <w:rsid w:val="00523B05"/>
    <w:rsid w:val="0053215B"/>
    <w:rsid w:val="005351B2"/>
    <w:rsid w:val="00537FB2"/>
    <w:rsid w:val="00540F04"/>
    <w:rsid w:val="00546956"/>
    <w:rsid w:val="00547A27"/>
    <w:rsid w:val="00550402"/>
    <w:rsid w:val="0055109E"/>
    <w:rsid w:val="00551C7D"/>
    <w:rsid w:val="0055355B"/>
    <w:rsid w:val="0055708A"/>
    <w:rsid w:val="0055773E"/>
    <w:rsid w:val="005608DD"/>
    <w:rsid w:val="0056255F"/>
    <w:rsid w:val="005635B8"/>
    <w:rsid w:val="005649B2"/>
    <w:rsid w:val="00572038"/>
    <w:rsid w:val="00577E09"/>
    <w:rsid w:val="0058243B"/>
    <w:rsid w:val="00586ABB"/>
    <w:rsid w:val="005A3DDD"/>
    <w:rsid w:val="005A54E7"/>
    <w:rsid w:val="005B10B9"/>
    <w:rsid w:val="005B4E1C"/>
    <w:rsid w:val="005B5DC9"/>
    <w:rsid w:val="005C1F3D"/>
    <w:rsid w:val="005C1F55"/>
    <w:rsid w:val="005C31F3"/>
    <w:rsid w:val="005D0770"/>
    <w:rsid w:val="005D2676"/>
    <w:rsid w:val="005D6191"/>
    <w:rsid w:val="005E5E9C"/>
    <w:rsid w:val="005E7D98"/>
    <w:rsid w:val="005F01CC"/>
    <w:rsid w:val="005F1C3E"/>
    <w:rsid w:val="005F2E02"/>
    <w:rsid w:val="005F3743"/>
    <w:rsid w:val="005F7556"/>
    <w:rsid w:val="006023B5"/>
    <w:rsid w:val="006043C5"/>
    <w:rsid w:val="00604A2F"/>
    <w:rsid w:val="00613425"/>
    <w:rsid w:val="00613DA7"/>
    <w:rsid w:val="006150F7"/>
    <w:rsid w:val="006156E1"/>
    <w:rsid w:val="0062690E"/>
    <w:rsid w:val="00630EB3"/>
    <w:rsid w:val="00631921"/>
    <w:rsid w:val="006326DF"/>
    <w:rsid w:val="006328F7"/>
    <w:rsid w:val="00633EAA"/>
    <w:rsid w:val="00635664"/>
    <w:rsid w:val="0064218D"/>
    <w:rsid w:val="00645051"/>
    <w:rsid w:val="006562D6"/>
    <w:rsid w:val="00673AA4"/>
    <w:rsid w:val="006741FE"/>
    <w:rsid w:val="00675923"/>
    <w:rsid w:val="00681B95"/>
    <w:rsid w:val="00684858"/>
    <w:rsid w:val="00687374"/>
    <w:rsid w:val="0068739B"/>
    <w:rsid w:val="00687C5A"/>
    <w:rsid w:val="00691B3D"/>
    <w:rsid w:val="00692546"/>
    <w:rsid w:val="006925E8"/>
    <w:rsid w:val="00692D20"/>
    <w:rsid w:val="006A4B60"/>
    <w:rsid w:val="006A7B8C"/>
    <w:rsid w:val="006B2D31"/>
    <w:rsid w:val="006B4681"/>
    <w:rsid w:val="006C1EB0"/>
    <w:rsid w:val="006C2954"/>
    <w:rsid w:val="006C76BD"/>
    <w:rsid w:val="006D1BF5"/>
    <w:rsid w:val="006D4BF6"/>
    <w:rsid w:val="006D7B2D"/>
    <w:rsid w:val="006E26EF"/>
    <w:rsid w:val="006E496B"/>
    <w:rsid w:val="006E64D5"/>
    <w:rsid w:val="006E6918"/>
    <w:rsid w:val="006E74D5"/>
    <w:rsid w:val="006F36D2"/>
    <w:rsid w:val="006F76FA"/>
    <w:rsid w:val="00701BA1"/>
    <w:rsid w:val="007053AF"/>
    <w:rsid w:val="00706048"/>
    <w:rsid w:val="00712C13"/>
    <w:rsid w:val="007237C1"/>
    <w:rsid w:val="0072671E"/>
    <w:rsid w:val="0073218C"/>
    <w:rsid w:val="0073224F"/>
    <w:rsid w:val="00736A18"/>
    <w:rsid w:val="007402A4"/>
    <w:rsid w:val="00741CE0"/>
    <w:rsid w:val="0074725B"/>
    <w:rsid w:val="00751164"/>
    <w:rsid w:val="00755011"/>
    <w:rsid w:val="00760D78"/>
    <w:rsid w:val="00772455"/>
    <w:rsid w:val="00772D16"/>
    <w:rsid w:val="00773BBE"/>
    <w:rsid w:val="00775604"/>
    <w:rsid w:val="00776EEA"/>
    <w:rsid w:val="0077763F"/>
    <w:rsid w:val="007777A2"/>
    <w:rsid w:val="00777D28"/>
    <w:rsid w:val="00780EA2"/>
    <w:rsid w:val="007848D1"/>
    <w:rsid w:val="00785980"/>
    <w:rsid w:val="00786656"/>
    <w:rsid w:val="00791F7E"/>
    <w:rsid w:val="00792DE7"/>
    <w:rsid w:val="00793205"/>
    <w:rsid w:val="00794242"/>
    <w:rsid w:val="00796C64"/>
    <w:rsid w:val="007A1294"/>
    <w:rsid w:val="007A14D4"/>
    <w:rsid w:val="007A2236"/>
    <w:rsid w:val="007A4C1D"/>
    <w:rsid w:val="007B0554"/>
    <w:rsid w:val="007B614B"/>
    <w:rsid w:val="007C4BB2"/>
    <w:rsid w:val="007C780A"/>
    <w:rsid w:val="007D368A"/>
    <w:rsid w:val="007D3C0C"/>
    <w:rsid w:val="007D3CF7"/>
    <w:rsid w:val="007E042D"/>
    <w:rsid w:val="007E3281"/>
    <w:rsid w:val="007F079C"/>
    <w:rsid w:val="007F212B"/>
    <w:rsid w:val="007F4FFE"/>
    <w:rsid w:val="00801126"/>
    <w:rsid w:val="008012C1"/>
    <w:rsid w:val="00803500"/>
    <w:rsid w:val="008072F9"/>
    <w:rsid w:val="00817A88"/>
    <w:rsid w:val="00817EE0"/>
    <w:rsid w:val="00821AA4"/>
    <w:rsid w:val="00824A3C"/>
    <w:rsid w:val="00831111"/>
    <w:rsid w:val="00831781"/>
    <w:rsid w:val="00835B0D"/>
    <w:rsid w:val="00835CE5"/>
    <w:rsid w:val="008362E2"/>
    <w:rsid w:val="00837D97"/>
    <w:rsid w:val="008415AD"/>
    <w:rsid w:val="00841CB5"/>
    <w:rsid w:val="008429C5"/>
    <w:rsid w:val="008441C4"/>
    <w:rsid w:val="008520EC"/>
    <w:rsid w:val="00852230"/>
    <w:rsid w:val="008530FA"/>
    <w:rsid w:val="00853AF9"/>
    <w:rsid w:val="00854F26"/>
    <w:rsid w:val="00854FC1"/>
    <w:rsid w:val="00857160"/>
    <w:rsid w:val="00861DE7"/>
    <w:rsid w:val="00863BD1"/>
    <w:rsid w:val="008827AA"/>
    <w:rsid w:val="00882C42"/>
    <w:rsid w:val="00887D98"/>
    <w:rsid w:val="00894488"/>
    <w:rsid w:val="00895B42"/>
    <w:rsid w:val="00895F27"/>
    <w:rsid w:val="00896C17"/>
    <w:rsid w:val="008A1052"/>
    <w:rsid w:val="008A12E1"/>
    <w:rsid w:val="008A36C3"/>
    <w:rsid w:val="008A3942"/>
    <w:rsid w:val="008A40B6"/>
    <w:rsid w:val="008A4F63"/>
    <w:rsid w:val="008B0C68"/>
    <w:rsid w:val="008B371B"/>
    <w:rsid w:val="008C45C3"/>
    <w:rsid w:val="008C604C"/>
    <w:rsid w:val="008C6651"/>
    <w:rsid w:val="008D025A"/>
    <w:rsid w:val="008D0279"/>
    <w:rsid w:val="008D55BE"/>
    <w:rsid w:val="008D5A9B"/>
    <w:rsid w:val="008D5CFC"/>
    <w:rsid w:val="008D6D3F"/>
    <w:rsid w:val="008D76D2"/>
    <w:rsid w:val="008E1C8D"/>
    <w:rsid w:val="008E5C71"/>
    <w:rsid w:val="008E6CC0"/>
    <w:rsid w:val="008F2674"/>
    <w:rsid w:val="008F5CF8"/>
    <w:rsid w:val="008F7D55"/>
    <w:rsid w:val="00900F84"/>
    <w:rsid w:val="009046A8"/>
    <w:rsid w:val="009142F3"/>
    <w:rsid w:val="00914627"/>
    <w:rsid w:val="00916BDA"/>
    <w:rsid w:val="00920756"/>
    <w:rsid w:val="0092112F"/>
    <w:rsid w:val="0092143E"/>
    <w:rsid w:val="00924BBF"/>
    <w:rsid w:val="0092597F"/>
    <w:rsid w:val="00927212"/>
    <w:rsid w:val="00932734"/>
    <w:rsid w:val="00933B28"/>
    <w:rsid w:val="00934C83"/>
    <w:rsid w:val="00935B90"/>
    <w:rsid w:val="00943018"/>
    <w:rsid w:val="0094365F"/>
    <w:rsid w:val="00943B4D"/>
    <w:rsid w:val="009457D6"/>
    <w:rsid w:val="00945CBA"/>
    <w:rsid w:val="00951146"/>
    <w:rsid w:val="00951B4B"/>
    <w:rsid w:val="00953AB1"/>
    <w:rsid w:val="00953BBB"/>
    <w:rsid w:val="00956A4F"/>
    <w:rsid w:val="00956EF6"/>
    <w:rsid w:val="00962190"/>
    <w:rsid w:val="00964BDB"/>
    <w:rsid w:val="00965890"/>
    <w:rsid w:val="00965F77"/>
    <w:rsid w:val="009669FC"/>
    <w:rsid w:val="00974FA5"/>
    <w:rsid w:val="00982190"/>
    <w:rsid w:val="0098297B"/>
    <w:rsid w:val="00985BA9"/>
    <w:rsid w:val="0098709E"/>
    <w:rsid w:val="00987A9F"/>
    <w:rsid w:val="0099040D"/>
    <w:rsid w:val="00992081"/>
    <w:rsid w:val="00992A90"/>
    <w:rsid w:val="009A5EB7"/>
    <w:rsid w:val="009B1570"/>
    <w:rsid w:val="009B16EB"/>
    <w:rsid w:val="009B6731"/>
    <w:rsid w:val="009C0FE6"/>
    <w:rsid w:val="009C12EA"/>
    <w:rsid w:val="009C4107"/>
    <w:rsid w:val="009D6EB9"/>
    <w:rsid w:val="009E058B"/>
    <w:rsid w:val="009E14D5"/>
    <w:rsid w:val="009E38EA"/>
    <w:rsid w:val="009E7281"/>
    <w:rsid w:val="009E7659"/>
    <w:rsid w:val="009F1912"/>
    <w:rsid w:val="009F1A81"/>
    <w:rsid w:val="009F38F8"/>
    <w:rsid w:val="009F5255"/>
    <w:rsid w:val="009F711F"/>
    <w:rsid w:val="00A047D0"/>
    <w:rsid w:val="00A11B05"/>
    <w:rsid w:val="00A120FA"/>
    <w:rsid w:val="00A142D4"/>
    <w:rsid w:val="00A16B13"/>
    <w:rsid w:val="00A211C8"/>
    <w:rsid w:val="00A21646"/>
    <w:rsid w:val="00A21E30"/>
    <w:rsid w:val="00A274C2"/>
    <w:rsid w:val="00A3105F"/>
    <w:rsid w:val="00A31349"/>
    <w:rsid w:val="00A323EC"/>
    <w:rsid w:val="00A32AF4"/>
    <w:rsid w:val="00A3350B"/>
    <w:rsid w:val="00A33656"/>
    <w:rsid w:val="00A34913"/>
    <w:rsid w:val="00A411C9"/>
    <w:rsid w:val="00A41D7D"/>
    <w:rsid w:val="00A44582"/>
    <w:rsid w:val="00A46498"/>
    <w:rsid w:val="00A509F2"/>
    <w:rsid w:val="00A52A00"/>
    <w:rsid w:val="00A55D5B"/>
    <w:rsid w:val="00A60045"/>
    <w:rsid w:val="00A622EE"/>
    <w:rsid w:val="00A656F7"/>
    <w:rsid w:val="00A6739C"/>
    <w:rsid w:val="00A7172B"/>
    <w:rsid w:val="00A739E9"/>
    <w:rsid w:val="00A740D9"/>
    <w:rsid w:val="00A752B1"/>
    <w:rsid w:val="00A7636F"/>
    <w:rsid w:val="00A7697F"/>
    <w:rsid w:val="00A76EE3"/>
    <w:rsid w:val="00A77E62"/>
    <w:rsid w:val="00A77F14"/>
    <w:rsid w:val="00A83747"/>
    <w:rsid w:val="00A86A02"/>
    <w:rsid w:val="00A916B8"/>
    <w:rsid w:val="00A9233A"/>
    <w:rsid w:val="00A945EF"/>
    <w:rsid w:val="00A94A6A"/>
    <w:rsid w:val="00A9658D"/>
    <w:rsid w:val="00A96AFC"/>
    <w:rsid w:val="00AA0244"/>
    <w:rsid w:val="00AA0E40"/>
    <w:rsid w:val="00AA68E8"/>
    <w:rsid w:val="00AC0EA3"/>
    <w:rsid w:val="00AC410D"/>
    <w:rsid w:val="00AC45E0"/>
    <w:rsid w:val="00AC773C"/>
    <w:rsid w:val="00AD2E64"/>
    <w:rsid w:val="00AE128D"/>
    <w:rsid w:val="00AE30D9"/>
    <w:rsid w:val="00AE504A"/>
    <w:rsid w:val="00AE60D4"/>
    <w:rsid w:val="00AE761D"/>
    <w:rsid w:val="00AF78C4"/>
    <w:rsid w:val="00B00789"/>
    <w:rsid w:val="00B019EC"/>
    <w:rsid w:val="00B04E6E"/>
    <w:rsid w:val="00B051F5"/>
    <w:rsid w:val="00B11358"/>
    <w:rsid w:val="00B1311B"/>
    <w:rsid w:val="00B15750"/>
    <w:rsid w:val="00B16785"/>
    <w:rsid w:val="00B20B65"/>
    <w:rsid w:val="00B2187E"/>
    <w:rsid w:val="00B21FF0"/>
    <w:rsid w:val="00B23ADE"/>
    <w:rsid w:val="00B251E9"/>
    <w:rsid w:val="00B40880"/>
    <w:rsid w:val="00B40AE0"/>
    <w:rsid w:val="00B419CC"/>
    <w:rsid w:val="00B41D56"/>
    <w:rsid w:val="00B42CDC"/>
    <w:rsid w:val="00B44654"/>
    <w:rsid w:val="00B4527A"/>
    <w:rsid w:val="00B454BB"/>
    <w:rsid w:val="00B45D6D"/>
    <w:rsid w:val="00B46E48"/>
    <w:rsid w:val="00B47D68"/>
    <w:rsid w:val="00B513AF"/>
    <w:rsid w:val="00B51A07"/>
    <w:rsid w:val="00B52A13"/>
    <w:rsid w:val="00B53CDE"/>
    <w:rsid w:val="00B576AB"/>
    <w:rsid w:val="00B67B53"/>
    <w:rsid w:val="00B7015E"/>
    <w:rsid w:val="00B75555"/>
    <w:rsid w:val="00B80594"/>
    <w:rsid w:val="00BA053E"/>
    <w:rsid w:val="00BA1513"/>
    <w:rsid w:val="00BA6ECA"/>
    <w:rsid w:val="00BB0950"/>
    <w:rsid w:val="00BB1C57"/>
    <w:rsid w:val="00BB7621"/>
    <w:rsid w:val="00BC31F4"/>
    <w:rsid w:val="00BC35AC"/>
    <w:rsid w:val="00BC56CA"/>
    <w:rsid w:val="00BC7011"/>
    <w:rsid w:val="00BD041E"/>
    <w:rsid w:val="00BD124E"/>
    <w:rsid w:val="00BD16C7"/>
    <w:rsid w:val="00BD1869"/>
    <w:rsid w:val="00BD4C67"/>
    <w:rsid w:val="00BD598E"/>
    <w:rsid w:val="00BD6302"/>
    <w:rsid w:val="00BD68CD"/>
    <w:rsid w:val="00BD7144"/>
    <w:rsid w:val="00BE1AD5"/>
    <w:rsid w:val="00BE3BAD"/>
    <w:rsid w:val="00BE3CF1"/>
    <w:rsid w:val="00BE495A"/>
    <w:rsid w:val="00BE57EF"/>
    <w:rsid w:val="00BF34E6"/>
    <w:rsid w:val="00BF3811"/>
    <w:rsid w:val="00C00F7C"/>
    <w:rsid w:val="00C014AC"/>
    <w:rsid w:val="00C02664"/>
    <w:rsid w:val="00C12E49"/>
    <w:rsid w:val="00C13D42"/>
    <w:rsid w:val="00C14AF8"/>
    <w:rsid w:val="00C1544F"/>
    <w:rsid w:val="00C32ABB"/>
    <w:rsid w:val="00C4177D"/>
    <w:rsid w:val="00C461C0"/>
    <w:rsid w:val="00C5171A"/>
    <w:rsid w:val="00C66D93"/>
    <w:rsid w:val="00C7451C"/>
    <w:rsid w:val="00C74F43"/>
    <w:rsid w:val="00C77D08"/>
    <w:rsid w:val="00C80D38"/>
    <w:rsid w:val="00C978FA"/>
    <w:rsid w:val="00CA193F"/>
    <w:rsid w:val="00CA28BE"/>
    <w:rsid w:val="00CA3567"/>
    <w:rsid w:val="00CA4F6C"/>
    <w:rsid w:val="00CA7708"/>
    <w:rsid w:val="00CA7750"/>
    <w:rsid w:val="00CA7AA4"/>
    <w:rsid w:val="00CB4B2E"/>
    <w:rsid w:val="00CD3200"/>
    <w:rsid w:val="00CD7A91"/>
    <w:rsid w:val="00CE1357"/>
    <w:rsid w:val="00CE220E"/>
    <w:rsid w:val="00CE35F1"/>
    <w:rsid w:val="00CE750D"/>
    <w:rsid w:val="00CF04DF"/>
    <w:rsid w:val="00CF1BEF"/>
    <w:rsid w:val="00CF36AF"/>
    <w:rsid w:val="00CF375B"/>
    <w:rsid w:val="00D04318"/>
    <w:rsid w:val="00D04BE0"/>
    <w:rsid w:val="00D10046"/>
    <w:rsid w:val="00D22F0A"/>
    <w:rsid w:val="00D25F17"/>
    <w:rsid w:val="00D277A4"/>
    <w:rsid w:val="00D30E1B"/>
    <w:rsid w:val="00D32793"/>
    <w:rsid w:val="00D327C5"/>
    <w:rsid w:val="00D33088"/>
    <w:rsid w:val="00D333DE"/>
    <w:rsid w:val="00D445A1"/>
    <w:rsid w:val="00D447D8"/>
    <w:rsid w:val="00D44802"/>
    <w:rsid w:val="00D44D3F"/>
    <w:rsid w:val="00D51FE3"/>
    <w:rsid w:val="00D52FF7"/>
    <w:rsid w:val="00D53944"/>
    <w:rsid w:val="00D55DF5"/>
    <w:rsid w:val="00D63326"/>
    <w:rsid w:val="00D6421A"/>
    <w:rsid w:val="00D72238"/>
    <w:rsid w:val="00D73EDD"/>
    <w:rsid w:val="00D755EC"/>
    <w:rsid w:val="00D7619C"/>
    <w:rsid w:val="00D836EE"/>
    <w:rsid w:val="00D83B6F"/>
    <w:rsid w:val="00D86202"/>
    <w:rsid w:val="00D904BD"/>
    <w:rsid w:val="00D93165"/>
    <w:rsid w:val="00D96C8B"/>
    <w:rsid w:val="00D96E99"/>
    <w:rsid w:val="00D9785D"/>
    <w:rsid w:val="00DA3CC7"/>
    <w:rsid w:val="00DA3F51"/>
    <w:rsid w:val="00DA5FB4"/>
    <w:rsid w:val="00DA68E9"/>
    <w:rsid w:val="00DB1996"/>
    <w:rsid w:val="00DB3E12"/>
    <w:rsid w:val="00DB430C"/>
    <w:rsid w:val="00DC1BF9"/>
    <w:rsid w:val="00DC3732"/>
    <w:rsid w:val="00DC68AD"/>
    <w:rsid w:val="00DC6D2C"/>
    <w:rsid w:val="00DD3DDC"/>
    <w:rsid w:val="00DD400B"/>
    <w:rsid w:val="00DD50BE"/>
    <w:rsid w:val="00DD54AF"/>
    <w:rsid w:val="00DE0020"/>
    <w:rsid w:val="00DE007B"/>
    <w:rsid w:val="00DE01F7"/>
    <w:rsid w:val="00DE4693"/>
    <w:rsid w:val="00DE51BD"/>
    <w:rsid w:val="00DF1CF5"/>
    <w:rsid w:val="00DF25B9"/>
    <w:rsid w:val="00DF3AFC"/>
    <w:rsid w:val="00E03247"/>
    <w:rsid w:val="00E06886"/>
    <w:rsid w:val="00E122D2"/>
    <w:rsid w:val="00E14D5A"/>
    <w:rsid w:val="00E2713C"/>
    <w:rsid w:val="00E341C0"/>
    <w:rsid w:val="00E34D92"/>
    <w:rsid w:val="00E355A4"/>
    <w:rsid w:val="00E37C1F"/>
    <w:rsid w:val="00E37F82"/>
    <w:rsid w:val="00E4011F"/>
    <w:rsid w:val="00E44C27"/>
    <w:rsid w:val="00E44ED1"/>
    <w:rsid w:val="00E5101D"/>
    <w:rsid w:val="00E52FAD"/>
    <w:rsid w:val="00E56985"/>
    <w:rsid w:val="00E60B24"/>
    <w:rsid w:val="00E60D51"/>
    <w:rsid w:val="00E61D1C"/>
    <w:rsid w:val="00E6509E"/>
    <w:rsid w:val="00E74A3B"/>
    <w:rsid w:val="00E81F4C"/>
    <w:rsid w:val="00E91B13"/>
    <w:rsid w:val="00E96136"/>
    <w:rsid w:val="00E97655"/>
    <w:rsid w:val="00EA70CC"/>
    <w:rsid w:val="00EB038D"/>
    <w:rsid w:val="00EB1014"/>
    <w:rsid w:val="00EB16FD"/>
    <w:rsid w:val="00EB2D81"/>
    <w:rsid w:val="00EB446B"/>
    <w:rsid w:val="00EB77E6"/>
    <w:rsid w:val="00EB79E1"/>
    <w:rsid w:val="00EC1212"/>
    <w:rsid w:val="00EC2F45"/>
    <w:rsid w:val="00EC2FF6"/>
    <w:rsid w:val="00EC4FDC"/>
    <w:rsid w:val="00EC5D54"/>
    <w:rsid w:val="00ED1706"/>
    <w:rsid w:val="00ED3248"/>
    <w:rsid w:val="00EE0A38"/>
    <w:rsid w:val="00EE0F51"/>
    <w:rsid w:val="00EE28BF"/>
    <w:rsid w:val="00EE4AED"/>
    <w:rsid w:val="00EE5274"/>
    <w:rsid w:val="00EE6555"/>
    <w:rsid w:val="00EF0A65"/>
    <w:rsid w:val="00EF6E85"/>
    <w:rsid w:val="00F00740"/>
    <w:rsid w:val="00F0109D"/>
    <w:rsid w:val="00F0121D"/>
    <w:rsid w:val="00F0146B"/>
    <w:rsid w:val="00F030EB"/>
    <w:rsid w:val="00F04489"/>
    <w:rsid w:val="00F04BD3"/>
    <w:rsid w:val="00F11C3D"/>
    <w:rsid w:val="00F13B5D"/>
    <w:rsid w:val="00F15294"/>
    <w:rsid w:val="00F208DE"/>
    <w:rsid w:val="00F328C8"/>
    <w:rsid w:val="00F4251E"/>
    <w:rsid w:val="00F4474E"/>
    <w:rsid w:val="00F46446"/>
    <w:rsid w:val="00F55238"/>
    <w:rsid w:val="00F55FCB"/>
    <w:rsid w:val="00F56AA1"/>
    <w:rsid w:val="00F57D3F"/>
    <w:rsid w:val="00F61D1E"/>
    <w:rsid w:val="00F70023"/>
    <w:rsid w:val="00F7088F"/>
    <w:rsid w:val="00F729AF"/>
    <w:rsid w:val="00F73B84"/>
    <w:rsid w:val="00F8297C"/>
    <w:rsid w:val="00F85F88"/>
    <w:rsid w:val="00F93433"/>
    <w:rsid w:val="00F97F57"/>
    <w:rsid w:val="00FA0688"/>
    <w:rsid w:val="00FA2D71"/>
    <w:rsid w:val="00FA39E0"/>
    <w:rsid w:val="00FA4A98"/>
    <w:rsid w:val="00FB0BDD"/>
    <w:rsid w:val="00FB17F4"/>
    <w:rsid w:val="00FB2C86"/>
    <w:rsid w:val="00FB3CCC"/>
    <w:rsid w:val="00FB68B2"/>
    <w:rsid w:val="00FC010B"/>
    <w:rsid w:val="00FC25C7"/>
    <w:rsid w:val="00FD45B5"/>
    <w:rsid w:val="00FD5D9D"/>
    <w:rsid w:val="00FD7127"/>
    <w:rsid w:val="00FE2DD3"/>
    <w:rsid w:val="00FE3957"/>
    <w:rsid w:val="00FE4515"/>
    <w:rsid w:val="00FF2597"/>
    <w:rsid w:val="00FF4AFF"/>
    <w:rsid w:val="02678602"/>
    <w:rsid w:val="03A6E337"/>
    <w:rsid w:val="03B69F33"/>
    <w:rsid w:val="04DF52BA"/>
    <w:rsid w:val="059E0986"/>
    <w:rsid w:val="06FA7945"/>
    <w:rsid w:val="07229911"/>
    <w:rsid w:val="08C5AB03"/>
    <w:rsid w:val="0ADAD6AE"/>
    <w:rsid w:val="0CE1129A"/>
    <w:rsid w:val="0CF1C0CC"/>
    <w:rsid w:val="0DABDD5E"/>
    <w:rsid w:val="0E77945C"/>
    <w:rsid w:val="11D3F99B"/>
    <w:rsid w:val="11D74C3F"/>
    <w:rsid w:val="139A9128"/>
    <w:rsid w:val="14F875A2"/>
    <w:rsid w:val="16376FF5"/>
    <w:rsid w:val="17417442"/>
    <w:rsid w:val="1749AD3A"/>
    <w:rsid w:val="179917D9"/>
    <w:rsid w:val="18A740A2"/>
    <w:rsid w:val="1926B20A"/>
    <w:rsid w:val="1AA6F886"/>
    <w:rsid w:val="1AABAE49"/>
    <w:rsid w:val="1C7189B0"/>
    <w:rsid w:val="20161E43"/>
    <w:rsid w:val="203A479A"/>
    <w:rsid w:val="20428E38"/>
    <w:rsid w:val="20D828EF"/>
    <w:rsid w:val="2222AB50"/>
    <w:rsid w:val="238BD020"/>
    <w:rsid w:val="24F1DA79"/>
    <w:rsid w:val="26D6B73A"/>
    <w:rsid w:val="28868D04"/>
    <w:rsid w:val="29B8ACF6"/>
    <w:rsid w:val="2A5CEF96"/>
    <w:rsid w:val="2B6A1D30"/>
    <w:rsid w:val="2D34FE94"/>
    <w:rsid w:val="2D6808EC"/>
    <w:rsid w:val="2D9D839A"/>
    <w:rsid w:val="2ED4CB04"/>
    <w:rsid w:val="2F03D94D"/>
    <w:rsid w:val="2F181414"/>
    <w:rsid w:val="2F96841E"/>
    <w:rsid w:val="2FC44F7C"/>
    <w:rsid w:val="303DCCE2"/>
    <w:rsid w:val="32B846BD"/>
    <w:rsid w:val="32DE0BD2"/>
    <w:rsid w:val="33012AD8"/>
    <w:rsid w:val="347EB71C"/>
    <w:rsid w:val="35251C43"/>
    <w:rsid w:val="353EB7B5"/>
    <w:rsid w:val="35A60309"/>
    <w:rsid w:val="36D5FECE"/>
    <w:rsid w:val="36E1DC41"/>
    <w:rsid w:val="373DC6DA"/>
    <w:rsid w:val="37A39921"/>
    <w:rsid w:val="37B48951"/>
    <w:rsid w:val="38E06AC8"/>
    <w:rsid w:val="4075A4A6"/>
    <w:rsid w:val="428FE8A8"/>
    <w:rsid w:val="437116D5"/>
    <w:rsid w:val="442AD66E"/>
    <w:rsid w:val="443ABB17"/>
    <w:rsid w:val="4538C623"/>
    <w:rsid w:val="498AC214"/>
    <w:rsid w:val="4AAE8095"/>
    <w:rsid w:val="4E41DC25"/>
    <w:rsid w:val="4F32B553"/>
    <w:rsid w:val="4F666526"/>
    <w:rsid w:val="4F75C0D6"/>
    <w:rsid w:val="4FA78C6F"/>
    <w:rsid w:val="4FF1931A"/>
    <w:rsid w:val="523F1368"/>
    <w:rsid w:val="52CC0B61"/>
    <w:rsid w:val="54BCAD14"/>
    <w:rsid w:val="55EFE03F"/>
    <w:rsid w:val="55F55A83"/>
    <w:rsid w:val="5831BDB7"/>
    <w:rsid w:val="5B848C5E"/>
    <w:rsid w:val="5B8F01DD"/>
    <w:rsid w:val="5BAC3185"/>
    <w:rsid w:val="5C2A2A4B"/>
    <w:rsid w:val="5D0127BA"/>
    <w:rsid w:val="5EF42F5B"/>
    <w:rsid w:val="5FB810E3"/>
    <w:rsid w:val="5FC48031"/>
    <w:rsid w:val="630DF4DA"/>
    <w:rsid w:val="6348A5F2"/>
    <w:rsid w:val="65566CB3"/>
    <w:rsid w:val="655F071C"/>
    <w:rsid w:val="656370DF"/>
    <w:rsid w:val="66A557AB"/>
    <w:rsid w:val="68D922BC"/>
    <w:rsid w:val="6910A811"/>
    <w:rsid w:val="6AEDF919"/>
    <w:rsid w:val="6B888A56"/>
    <w:rsid w:val="6CC0A34D"/>
    <w:rsid w:val="6D4F0D06"/>
    <w:rsid w:val="6DDA928B"/>
    <w:rsid w:val="6E909E2B"/>
    <w:rsid w:val="6F82487B"/>
    <w:rsid w:val="71F874FB"/>
    <w:rsid w:val="74D8327E"/>
    <w:rsid w:val="7581822F"/>
    <w:rsid w:val="76C067BF"/>
    <w:rsid w:val="771D5290"/>
    <w:rsid w:val="77655545"/>
    <w:rsid w:val="798AA1CE"/>
    <w:rsid w:val="7A09FF53"/>
    <w:rsid w:val="7AD5F36E"/>
    <w:rsid w:val="7B4EE539"/>
    <w:rsid w:val="7B8BBE90"/>
    <w:rsid w:val="7C104F9C"/>
    <w:rsid w:val="7CDF19B4"/>
    <w:rsid w:val="7D736BB7"/>
    <w:rsid w:val="7DFC0367"/>
    <w:rsid w:val="7E73E380"/>
    <w:rsid w:val="7E88E11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4C5E53"/>
  <w15:docId w15:val="{48534D96-3F93-4F45-AB8E-A4F11C68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B5"/>
    <w:pPr>
      <w:spacing w:after="80"/>
    </w:pPr>
    <w:rPr>
      <w:rFonts w:ascii="Arial" w:hAnsi="Arial"/>
      <w:noProof/>
      <w:sz w:val="20"/>
      <w:lang w:val="pt-BR"/>
    </w:rPr>
  </w:style>
  <w:style w:type="paragraph" w:styleId="Ttulo1">
    <w:name w:val="heading 1"/>
    <w:basedOn w:val="Normal"/>
    <w:next w:val="Normal"/>
    <w:link w:val="Ttulo1Char"/>
    <w:uiPriority w:val="9"/>
    <w:qFormat/>
    <w:rsid w:val="00474D03"/>
    <w:pPr>
      <w:keepNext/>
      <w:keepLines/>
      <w:pageBreakBefore/>
      <w:spacing w:line="240" w:lineRule="auto"/>
      <w:outlineLvl w:val="0"/>
    </w:pPr>
    <w:rPr>
      <w:rFonts w:eastAsiaTheme="majorEastAsia" w:cstheme="majorBidi"/>
      <w:color w:val="000000" w:themeColor="text1"/>
      <w:sz w:val="56"/>
      <w:szCs w:val="32"/>
    </w:rPr>
  </w:style>
  <w:style w:type="paragraph" w:styleId="Ttulo2">
    <w:name w:val="heading 2"/>
    <w:basedOn w:val="Normal"/>
    <w:next w:val="Normal"/>
    <w:link w:val="Ttulo2Char"/>
    <w:uiPriority w:val="9"/>
    <w:unhideWhenUsed/>
    <w:qFormat/>
    <w:rsid w:val="007A1294"/>
    <w:pPr>
      <w:keepNext/>
      <w:keepLines/>
      <w:spacing w:before="400" w:line="240" w:lineRule="auto"/>
      <w:outlineLvl w:val="1"/>
    </w:pPr>
    <w:rPr>
      <w:rFonts w:eastAsiaTheme="majorEastAsia" w:cstheme="majorBidi"/>
      <w:b/>
      <w:caps/>
      <w:color w:val="1F3864" w:themeColor="accent5" w:themeShade="80"/>
      <w:sz w:val="28"/>
      <w:szCs w:val="26"/>
    </w:rPr>
  </w:style>
  <w:style w:type="paragraph" w:styleId="Ttulo3">
    <w:name w:val="heading 3"/>
    <w:basedOn w:val="Normal"/>
    <w:next w:val="Normal"/>
    <w:link w:val="Ttulo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Ttulo4">
    <w:name w:val="heading 4"/>
    <w:basedOn w:val="Ttulo3"/>
    <w:next w:val="Normal"/>
    <w:link w:val="Ttulo4Char"/>
    <w:uiPriority w:val="9"/>
    <w:unhideWhenUsed/>
    <w:rsid w:val="00BE57EF"/>
    <w:pPr>
      <w:outlineLvl w:val="3"/>
    </w:pPr>
  </w:style>
  <w:style w:type="paragraph" w:styleId="Ttulo5">
    <w:name w:val="heading 5"/>
    <w:basedOn w:val="Ttulo4"/>
    <w:next w:val="Normal"/>
    <w:link w:val="Ttulo5Char"/>
    <w:uiPriority w:val="9"/>
    <w:unhideWhenUsed/>
    <w:qFormat/>
    <w:rsid w:val="00BE57E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rsid w:val="003133A3"/>
    <w:rPr>
      <w:b/>
      <w:bCs/>
      <w:i/>
      <w:iCs/>
      <w:spacing w:val="5"/>
    </w:rPr>
  </w:style>
  <w:style w:type="paragraph" w:styleId="Ttulo">
    <w:name w:val="Title"/>
    <w:basedOn w:val="Normal"/>
    <w:next w:val="Normal"/>
    <w:link w:val="Ttulo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tuloChar">
    <w:name w:val="Título Char"/>
    <w:basedOn w:val="Fontepargpadro"/>
    <w:link w:val="Ttulo"/>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Ttulo1Char">
    <w:name w:val="Título 1 Char"/>
    <w:basedOn w:val="Fontepargpadro"/>
    <w:link w:val="Ttulo1"/>
    <w:uiPriority w:val="9"/>
    <w:rsid w:val="00474D03"/>
    <w:rPr>
      <w:rFonts w:ascii="Arial" w:eastAsiaTheme="majorEastAsia" w:hAnsi="Arial" w:cstheme="majorBidi"/>
      <w:noProof/>
      <w:color w:val="000000" w:themeColor="text1"/>
      <w:sz w:val="56"/>
      <w:szCs w:val="32"/>
      <w:lang w:val="pt-BR"/>
    </w:rPr>
  </w:style>
  <w:style w:type="paragraph" w:styleId="Cabealho">
    <w:name w:val="header"/>
    <w:basedOn w:val="Normal"/>
    <w:link w:val="CabealhoChar"/>
    <w:uiPriority w:val="99"/>
    <w:unhideWhenUsed/>
    <w:rsid w:val="00A77E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300343"/>
    <w:pPr>
      <w:tabs>
        <w:tab w:val="center" w:pos="4513"/>
        <w:tab w:val="right" w:pos="9026"/>
      </w:tabs>
      <w:spacing w:after="0" w:line="240" w:lineRule="auto"/>
    </w:pPr>
    <w:rPr>
      <w:sz w:val="14"/>
    </w:rPr>
  </w:style>
  <w:style w:type="character" w:customStyle="1" w:styleId="RodapChar">
    <w:name w:val="Rodapé Char"/>
    <w:basedOn w:val="Fontepargpadro"/>
    <w:link w:val="Rodap"/>
    <w:uiPriority w:val="99"/>
    <w:rsid w:val="00300343"/>
    <w:rPr>
      <w:rFonts w:ascii="Frutiger LT Com 45 Light" w:hAnsi="Frutiger LT Com 45 Light"/>
      <w:sz w:val="14"/>
    </w:rPr>
  </w:style>
  <w:style w:type="paragraph" w:styleId="Subttulo">
    <w:name w:val="Subtitle"/>
    <w:basedOn w:val="Normal"/>
    <w:next w:val="Normal"/>
    <w:link w:val="SubttuloChar"/>
    <w:qFormat/>
    <w:rsid w:val="00BD124E"/>
    <w:pPr>
      <w:numPr>
        <w:ilvl w:val="1"/>
      </w:numPr>
      <w:spacing w:after="0" w:line="720" w:lineRule="exact"/>
    </w:pPr>
    <w:rPr>
      <w:rFonts w:eastAsiaTheme="minorEastAsia"/>
      <w:color w:val="00594F"/>
      <w:spacing w:val="15"/>
      <w:sz w:val="64"/>
      <w:szCs w:val="64"/>
      <w:lang w:val="en-AU"/>
    </w:rPr>
  </w:style>
  <w:style w:type="character" w:customStyle="1" w:styleId="SubttuloChar">
    <w:name w:val="Subtítulo Char"/>
    <w:basedOn w:val="Fontepargpadro"/>
    <w:link w:val="Subttulo"/>
    <w:rsid w:val="00BD124E"/>
    <w:rPr>
      <w:rFonts w:ascii="Frutiger LT Com 45 Light" w:eastAsiaTheme="minorEastAsia" w:hAnsi="Frutiger LT Com 45 Light"/>
      <w:color w:val="00594F"/>
      <w:spacing w:val="15"/>
      <w:sz w:val="64"/>
      <w:szCs w:val="64"/>
      <w:lang w:val="en-AU"/>
    </w:rPr>
  </w:style>
  <w:style w:type="character" w:customStyle="1" w:styleId="Ttulo2Char">
    <w:name w:val="Título 2 Char"/>
    <w:basedOn w:val="Fontepargpadro"/>
    <w:link w:val="Ttulo2"/>
    <w:uiPriority w:val="9"/>
    <w:rsid w:val="007A1294"/>
    <w:rPr>
      <w:rFonts w:ascii="Arial" w:eastAsiaTheme="majorEastAsia" w:hAnsi="Arial" w:cstheme="majorBidi"/>
      <w:b/>
      <w:caps/>
      <w:noProof/>
      <w:color w:val="1F3864" w:themeColor="accent5" w:themeShade="80"/>
      <w:sz w:val="28"/>
      <w:szCs w:val="26"/>
      <w:lang w:val="pt-BR"/>
    </w:rPr>
  </w:style>
  <w:style w:type="character" w:customStyle="1" w:styleId="Ttulo3Char">
    <w:name w:val="Título 3 Char"/>
    <w:basedOn w:val="Fontepargpadro"/>
    <w:link w:val="Ttulo3"/>
    <w:uiPriority w:val="9"/>
    <w:rsid w:val="002B1320"/>
    <w:rPr>
      <w:rFonts w:ascii="Frutiger LT Com 45 Light" w:eastAsiaTheme="majorEastAsia" w:hAnsi="Frutiger LT Com 45 Light" w:cstheme="majorBidi"/>
      <w:b/>
      <w:caps/>
      <w:color w:val="000000" w:themeColor="text1"/>
      <w:szCs w:val="24"/>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paragraph" w:styleId="PargrafodaLista">
    <w:name w:val="List Paragraph"/>
    <w:basedOn w:val="Normal"/>
    <w:link w:val="PargrafodaListaChar"/>
    <w:uiPriority w:val="34"/>
    <w:qFormat/>
    <w:rsid w:val="007F212B"/>
    <w:pPr>
      <w:ind w:left="720"/>
      <w:contextualSpacing/>
    </w:p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24"/>
      </w:numPr>
    </w:pPr>
  </w:style>
  <w:style w:type="paragraph" w:styleId="Numerada4">
    <w:name w:val="List Number 4"/>
    <w:basedOn w:val="Normal"/>
    <w:uiPriority w:val="99"/>
    <w:semiHidden/>
    <w:unhideWhenUsed/>
    <w:rsid w:val="00D04BE0"/>
    <w:pPr>
      <w:numPr>
        <w:numId w:val="17"/>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23"/>
      </w:numPr>
    </w:pPr>
  </w:style>
  <w:style w:type="paragraph" w:styleId="Numerada">
    <w:name w:val="List Number"/>
    <w:basedOn w:val="Normal"/>
    <w:uiPriority w:val="99"/>
    <w:unhideWhenUsed/>
    <w:qFormat/>
    <w:rsid w:val="00D04BE0"/>
    <w:pPr>
      <w:numPr>
        <w:numId w:val="24"/>
      </w:numPr>
      <w:contextualSpacing/>
    </w:pPr>
  </w:style>
  <w:style w:type="paragraph" w:styleId="Commarcadores">
    <w:name w:val="List Bullet"/>
    <w:basedOn w:val="Normal"/>
    <w:uiPriority w:val="99"/>
    <w:unhideWhenUsed/>
    <w:qFormat/>
    <w:rsid w:val="008429C5"/>
    <w:pPr>
      <w:numPr>
        <w:numId w:val="7"/>
      </w:numPr>
      <w:contextualSpacing/>
    </w:pPr>
  </w:style>
  <w:style w:type="paragraph" w:styleId="Commarcadores2">
    <w:name w:val="List Bullet 2"/>
    <w:basedOn w:val="Normal"/>
    <w:uiPriority w:val="99"/>
    <w:unhideWhenUsed/>
    <w:rsid w:val="00192D2B"/>
    <w:pPr>
      <w:numPr>
        <w:ilvl w:val="1"/>
        <w:numId w:val="23"/>
      </w:numPr>
      <w:contextualSpacing/>
    </w:pPr>
  </w:style>
  <w:style w:type="paragraph" w:styleId="Commarcadores3">
    <w:name w:val="List Bullet 3"/>
    <w:basedOn w:val="Normal"/>
    <w:uiPriority w:val="99"/>
    <w:unhideWhenUsed/>
    <w:rsid w:val="00192D2B"/>
    <w:pPr>
      <w:numPr>
        <w:ilvl w:val="2"/>
        <w:numId w:val="23"/>
      </w:numPr>
      <w:contextualSpacing/>
    </w:pPr>
  </w:style>
  <w:style w:type="paragraph" w:styleId="Commarcadores4">
    <w:name w:val="List Bullet 4"/>
    <w:basedOn w:val="Normal"/>
    <w:uiPriority w:val="99"/>
    <w:unhideWhenUsed/>
    <w:rsid w:val="008429C5"/>
    <w:pPr>
      <w:numPr>
        <w:ilvl w:val="3"/>
        <w:numId w:val="23"/>
      </w:numPr>
      <w:contextualSpacing/>
    </w:pPr>
  </w:style>
  <w:style w:type="paragraph" w:styleId="Commarcadores5">
    <w:name w:val="List Bullet 5"/>
    <w:basedOn w:val="Normal"/>
    <w:uiPriority w:val="99"/>
    <w:unhideWhenUsed/>
    <w:rsid w:val="008429C5"/>
    <w:pPr>
      <w:numPr>
        <w:ilvl w:val="4"/>
        <w:numId w:val="23"/>
      </w:numPr>
      <w:contextualSpacing/>
    </w:pPr>
  </w:style>
  <w:style w:type="paragraph" w:styleId="Numerada2">
    <w:name w:val="List Number 2"/>
    <w:basedOn w:val="Normal"/>
    <w:uiPriority w:val="99"/>
    <w:unhideWhenUsed/>
    <w:rsid w:val="00D04BE0"/>
    <w:pPr>
      <w:numPr>
        <w:ilvl w:val="1"/>
        <w:numId w:val="24"/>
      </w:numPr>
      <w:contextualSpacing/>
    </w:pPr>
  </w:style>
  <w:style w:type="paragraph" w:styleId="Numerada3">
    <w:name w:val="List Number 3"/>
    <w:basedOn w:val="Normal"/>
    <w:uiPriority w:val="99"/>
    <w:unhideWhenUsed/>
    <w:rsid w:val="00D04BE0"/>
    <w:pPr>
      <w:numPr>
        <w:ilvl w:val="2"/>
        <w:numId w:val="24"/>
      </w:numPr>
      <w:ind w:left="851"/>
      <w:contextualSpacing/>
    </w:pPr>
  </w:style>
  <w:style w:type="paragraph" w:styleId="Numerada5">
    <w:name w:val="List Number 5"/>
    <w:basedOn w:val="Normal"/>
    <w:uiPriority w:val="99"/>
    <w:semiHidden/>
    <w:unhideWhenUsed/>
    <w:rsid w:val="00D04BE0"/>
    <w:pPr>
      <w:numPr>
        <w:numId w:val="18"/>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27"/>
      </w:numPr>
      <w:tabs>
        <w:tab w:val="right" w:leader="dot" w:pos="9628"/>
      </w:tabs>
      <w:spacing w:before="80" w:after="0"/>
      <w:contextualSpacing/>
    </w:pPr>
  </w:style>
  <w:style w:type="paragraph" w:styleId="Sumrio1">
    <w:name w:val="toc 1"/>
    <w:basedOn w:val="Normal"/>
    <w:next w:val="Normal"/>
    <w:autoRedefine/>
    <w:uiPriority w:val="39"/>
    <w:unhideWhenUsed/>
    <w:rsid w:val="00264847"/>
    <w:pPr>
      <w:numPr>
        <w:numId w:val="27"/>
      </w:numPr>
      <w:spacing w:before="120" w:after="0"/>
      <w:contextualSpacing/>
    </w:pPr>
    <w:rPr>
      <w:b/>
      <w:caps/>
    </w:rPr>
  </w:style>
  <w:style w:type="paragraph" w:styleId="Sumrio3">
    <w:name w:val="toc 3"/>
    <w:basedOn w:val="Normal"/>
    <w:next w:val="Normal"/>
    <w:autoRedefine/>
    <w:uiPriority w:val="39"/>
    <w:unhideWhenUsed/>
    <w:rsid w:val="00BE57EF"/>
    <w:pPr>
      <w:numPr>
        <w:ilvl w:val="2"/>
        <w:numId w:val="27"/>
      </w:numPr>
      <w:spacing w:after="0"/>
      <w:contextualSpacing/>
    </w:pPr>
    <w:rPr>
      <w:i/>
      <w:sz w:val="18"/>
    </w:rPr>
  </w:style>
  <w:style w:type="numbering" w:customStyle="1" w:styleId="TOC">
    <w:name w:val="TOC"/>
    <w:uiPriority w:val="99"/>
    <w:rsid w:val="00264847"/>
    <w:pPr>
      <w:numPr>
        <w:numId w:val="26"/>
      </w:numPr>
    </w:pPr>
  </w:style>
  <w:style w:type="character" w:customStyle="1" w:styleId="Ttulo4Char">
    <w:name w:val="Título 4 Char"/>
    <w:basedOn w:val="Fontepargpadro"/>
    <w:link w:val="Ttulo4"/>
    <w:uiPriority w:val="9"/>
    <w:rsid w:val="00BE57E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BE57EF"/>
    <w:rPr>
      <w:rFonts w:ascii="Frutiger LT Com 45 Light" w:eastAsiaTheme="majorEastAsia" w:hAnsi="Frutiger LT Com 45 Light" w:cstheme="majorBidi"/>
      <w:b/>
      <w:caps/>
      <w:color w:val="000000" w:themeColor="text1"/>
      <w:szCs w:val="24"/>
    </w:rPr>
  </w:style>
  <w:style w:type="paragraph" w:customStyle="1" w:styleId="ColorfulList-Accent11">
    <w:name w:val="Colorful List - Accent 11"/>
    <w:basedOn w:val="Normal"/>
    <w:qFormat/>
    <w:rsid w:val="00346D78"/>
    <w:pPr>
      <w:suppressAutoHyphens/>
      <w:spacing w:after="200" w:line="276" w:lineRule="auto"/>
      <w:ind w:left="720"/>
      <w:contextualSpacing/>
    </w:pPr>
    <w:rPr>
      <w:rFonts w:ascii="Calibri" w:eastAsia="Calibri" w:hAnsi="Calibri" w:cs="Times New Roman"/>
      <w:sz w:val="22"/>
    </w:rPr>
  </w:style>
  <w:style w:type="character" w:customStyle="1" w:styleId="PargrafodaListaChar">
    <w:name w:val="Parágrafo da Lista Char"/>
    <w:basedOn w:val="Fontepargpadro"/>
    <w:link w:val="PargrafodaLista"/>
    <w:uiPriority w:val="34"/>
    <w:rsid w:val="00BF3811"/>
    <w:rPr>
      <w:rFonts w:ascii="Arial" w:hAnsi="Arial"/>
      <w:sz w:val="20"/>
    </w:rPr>
  </w:style>
  <w:style w:type="character" w:customStyle="1" w:styleId="hps">
    <w:name w:val="hps"/>
    <w:basedOn w:val="Fontepargpadro"/>
    <w:rsid w:val="00EC2F45"/>
  </w:style>
  <w:style w:type="character" w:customStyle="1" w:styleId="Meno1">
    <w:name w:val="Menção1"/>
    <w:basedOn w:val="Fontepargpadro"/>
    <w:uiPriority w:val="99"/>
    <w:semiHidden/>
    <w:unhideWhenUsed/>
    <w:rsid w:val="00A142D4"/>
    <w:rPr>
      <w:color w:val="2B579A"/>
      <w:shd w:val="clear" w:color="auto" w:fill="E6E6E6"/>
    </w:rPr>
  </w:style>
  <w:style w:type="character" w:customStyle="1" w:styleId="MenoPendente1">
    <w:name w:val="Menção Pendente1"/>
    <w:basedOn w:val="Fontepargpadro"/>
    <w:uiPriority w:val="99"/>
    <w:semiHidden/>
    <w:unhideWhenUsed/>
    <w:rsid w:val="004A4F54"/>
    <w:rPr>
      <w:color w:val="605E5C"/>
      <w:shd w:val="clear" w:color="auto" w:fill="E1DFDD"/>
    </w:rPr>
  </w:style>
  <w:style w:type="character" w:customStyle="1" w:styleId="normaltextrun">
    <w:name w:val="normaltextrun"/>
    <w:basedOn w:val="Fontepargpadro"/>
    <w:rsid w:val="00853AF9"/>
  </w:style>
  <w:style w:type="character" w:customStyle="1" w:styleId="eop">
    <w:name w:val="eop"/>
    <w:basedOn w:val="Fontepargpadro"/>
    <w:rsid w:val="00853AF9"/>
  </w:style>
  <w:style w:type="paragraph" w:customStyle="1" w:styleId="paragraph">
    <w:name w:val="paragraph"/>
    <w:basedOn w:val="Normal"/>
    <w:rsid w:val="00102E61"/>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styleId="MenoPendente">
    <w:name w:val="Unresolved Mention"/>
    <w:basedOn w:val="Fontepargpadro"/>
    <w:uiPriority w:val="99"/>
    <w:semiHidden/>
    <w:unhideWhenUsed/>
    <w:rsid w:val="00916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379331">
      <w:bodyDiv w:val="1"/>
      <w:marLeft w:val="0"/>
      <w:marRight w:val="0"/>
      <w:marTop w:val="0"/>
      <w:marBottom w:val="0"/>
      <w:divBdr>
        <w:top w:val="none" w:sz="0" w:space="0" w:color="auto"/>
        <w:left w:val="none" w:sz="0" w:space="0" w:color="auto"/>
        <w:bottom w:val="none" w:sz="0" w:space="0" w:color="auto"/>
        <w:right w:val="none" w:sz="0" w:space="0" w:color="auto"/>
      </w:divBdr>
    </w:div>
    <w:div w:id="787354188">
      <w:bodyDiv w:val="1"/>
      <w:marLeft w:val="0"/>
      <w:marRight w:val="0"/>
      <w:marTop w:val="0"/>
      <w:marBottom w:val="0"/>
      <w:divBdr>
        <w:top w:val="none" w:sz="0" w:space="0" w:color="auto"/>
        <w:left w:val="none" w:sz="0" w:space="0" w:color="auto"/>
        <w:bottom w:val="none" w:sz="0" w:space="0" w:color="auto"/>
        <w:right w:val="none" w:sz="0" w:space="0" w:color="auto"/>
      </w:divBdr>
      <w:divsChild>
        <w:div w:id="1489059388">
          <w:marLeft w:val="0"/>
          <w:marRight w:val="0"/>
          <w:marTop w:val="0"/>
          <w:marBottom w:val="0"/>
          <w:divBdr>
            <w:top w:val="none" w:sz="0" w:space="0" w:color="auto"/>
            <w:left w:val="none" w:sz="0" w:space="0" w:color="auto"/>
            <w:bottom w:val="none" w:sz="0" w:space="0" w:color="auto"/>
            <w:right w:val="none" w:sz="0" w:space="0" w:color="auto"/>
          </w:divBdr>
        </w:div>
      </w:divsChild>
    </w:div>
    <w:div w:id="1117722394">
      <w:bodyDiv w:val="1"/>
      <w:marLeft w:val="0"/>
      <w:marRight w:val="0"/>
      <w:marTop w:val="0"/>
      <w:marBottom w:val="0"/>
      <w:divBdr>
        <w:top w:val="none" w:sz="0" w:space="0" w:color="auto"/>
        <w:left w:val="none" w:sz="0" w:space="0" w:color="auto"/>
        <w:bottom w:val="none" w:sz="0" w:space="0" w:color="auto"/>
        <w:right w:val="none" w:sz="0" w:space="0" w:color="auto"/>
      </w:divBdr>
      <w:divsChild>
        <w:div w:id="1626276482">
          <w:marLeft w:val="0"/>
          <w:marRight w:val="0"/>
          <w:marTop w:val="0"/>
          <w:marBottom w:val="0"/>
          <w:divBdr>
            <w:top w:val="none" w:sz="0" w:space="0" w:color="auto"/>
            <w:left w:val="none" w:sz="0" w:space="0" w:color="auto"/>
            <w:bottom w:val="none" w:sz="0" w:space="0" w:color="auto"/>
            <w:right w:val="none" w:sz="0" w:space="0" w:color="auto"/>
          </w:divBdr>
          <w:divsChild>
            <w:div w:id="324019058">
              <w:marLeft w:val="0"/>
              <w:marRight w:val="0"/>
              <w:marTop w:val="0"/>
              <w:marBottom w:val="0"/>
              <w:divBdr>
                <w:top w:val="none" w:sz="0" w:space="0" w:color="auto"/>
                <w:left w:val="none" w:sz="0" w:space="0" w:color="auto"/>
                <w:bottom w:val="none" w:sz="0" w:space="0" w:color="auto"/>
                <w:right w:val="none" w:sz="0" w:space="0" w:color="auto"/>
              </w:divBdr>
              <w:divsChild>
                <w:div w:id="933589507">
                  <w:marLeft w:val="0"/>
                  <w:marRight w:val="0"/>
                  <w:marTop w:val="0"/>
                  <w:marBottom w:val="0"/>
                  <w:divBdr>
                    <w:top w:val="none" w:sz="0" w:space="0" w:color="auto"/>
                    <w:left w:val="none" w:sz="0" w:space="0" w:color="auto"/>
                    <w:bottom w:val="none" w:sz="0" w:space="0" w:color="auto"/>
                    <w:right w:val="none" w:sz="0" w:space="0" w:color="auto"/>
                  </w:divBdr>
                  <w:divsChild>
                    <w:div w:id="1696881095">
                      <w:marLeft w:val="0"/>
                      <w:marRight w:val="0"/>
                      <w:marTop w:val="0"/>
                      <w:marBottom w:val="0"/>
                      <w:divBdr>
                        <w:top w:val="none" w:sz="0" w:space="0" w:color="auto"/>
                        <w:left w:val="none" w:sz="0" w:space="0" w:color="auto"/>
                        <w:bottom w:val="none" w:sz="0" w:space="0" w:color="auto"/>
                        <w:right w:val="none" w:sz="0" w:space="0" w:color="auto"/>
                      </w:divBdr>
                      <w:divsChild>
                        <w:div w:id="1028945467">
                          <w:marLeft w:val="0"/>
                          <w:marRight w:val="0"/>
                          <w:marTop w:val="0"/>
                          <w:marBottom w:val="0"/>
                          <w:divBdr>
                            <w:top w:val="none" w:sz="0" w:space="0" w:color="auto"/>
                            <w:left w:val="none" w:sz="0" w:space="0" w:color="auto"/>
                            <w:bottom w:val="none" w:sz="0" w:space="0" w:color="auto"/>
                            <w:right w:val="none" w:sz="0" w:space="0" w:color="auto"/>
                          </w:divBdr>
                          <w:divsChild>
                            <w:div w:id="8178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91512">
      <w:bodyDiv w:val="1"/>
      <w:marLeft w:val="0"/>
      <w:marRight w:val="0"/>
      <w:marTop w:val="0"/>
      <w:marBottom w:val="0"/>
      <w:divBdr>
        <w:top w:val="none" w:sz="0" w:space="0" w:color="auto"/>
        <w:left w:val="none" w:sz="0" w:space="0" w:color="auto"/>
        <w:bottom w:val="none" w:sz="0" w:space="0" w:color="auto"/>
        <w:right w:val="none" w:sz="0" w:space="0" w:color="auto"/>
      </w:divBdr>
      <w:divsChild>
        <w:div w:id="24865275">
          <w:marLeft w:val="0"/>
          <w:marRight w:val="0"/>
          <w:marTop w:val="0"/>
          <w:marBottom w:val="0"/>
          <w:divBdr>
            <w:top w:val="none" w:sz="0" w:space="0" w:color="auto"/>
            <w:left w:val="none" w:sz="0" w:space="0" w:color="auto"/>
            <w:bottom w:val="none" w:sz="0" w:space="0" w:color="auto"/>
            <w:right w:val="none" w:sz="0" w:space="0" w:color="auto"/>
          </w:divBdr>
        </w:div>
        <w:div w:id="354160226">
          <w:marLeft w:val="0"/>
          <w:marRight w:val="0"/>
          <w:marTop w:val="0"/>
          <w:marBottom w:val="0"/>
          <w:divBdr>
            <w:top w:val="none" w:sz="0" w:space="0" w:color="auto"/>
            <w:left w:val="none" w:sz="0" w:space="0" w:color="auto"/>
            <w:bottom w:val="none" w:sz="0" w:space="0" w:color="auto"/>
            <w:right w:val="none" w:sz="0" w:space="0" w:color="auto"/>
          </w:divBdr>
          <w:divsChild>
            <w:div w:id="754399723">
              <w:marLeft w:val="0"/>
              <w:marRight w:val="0"/>
              <w:marTop w:val="0"/>
              <w:marBottom w:val="0"/>
              <w:divBdr>
                <w:top w:val="none" w:sz="0" w:space="0" w:color="auto"/>
                <w:left w:val="none" w:sz="0" w:space="0" w:color="auto"/>
                <w:bottom w:val="none" w:sz="0" w:space="0" w:color="auto"/>
                <w:right w:val="none" w:sz="0" w:space="0" w:color="auto"/>
              </w:divBdr>
              <w:divsChild>
                <w:div w:id="1188375196">
                  <w:marLeft w:val="0"/>
                  <w:marRight w:val="0"/>
                  <w:marTop w:val="0"/>
                  <w:marBottom w:val="0"/>
                  <w:divBdr>
                    <w:top w:val="none" w:sz="0" w:space="0" w:color="auto"/>
                    <w:left w:val="none" w:sz="0" w:space="0" w:color="auto"/>
                    <w:bottom w:val="none" w:sz="0" w:space="0" w:color="auto"/>
                    <w:right w:val="none" w:sz="0" w:space="0" w:color="auto"/>
                  </w:divBdr>
                  <w:divsChild>
                    <w:div w:id="1602451513">
                      <w:marLeft w:val="0"/>
                      <w:marRight w:val="0"/>
                      <w:marTop w:val="0"/>
                      <w:marBottom w:val="0"/>
                      <w:divBdr>
                        <w:top w:val="none" w:sz="0" w:space="0" w:color="auto"/>
                        <w:left w:val="none" w:sz="0" w:space="0" w:color="auto"/>
                        <w:bottom w:val="none" w:sz="0" w:space="0" w:color="auto"/>
                        <w:right w:val="none" w:sz="0" w:space="0" w:color="auto"/>
                      </w:divBdr>
                      <w:divsChild>
                        <w:div w:id="14934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92727">
          <w:marLeft w:val="0"/>
          <w:marRight w:val="0"/>
          <w:marTop w:val="0"/>
          <w:marBottom w:val="0"/>
          <w:divBdr>
            <w:top w:val="none" w:sz="0" w:space="0" w:color="auto"/>
            <w:left w:val="none" w:sz="0" w:space="0" w:color="auto"/>
            <w:bottom w:val="none" w:sz="0" w:space="0" w:color="auto"/>
            <w:right w:val="none" w:sz="0" w:space="0" w:color="auto"/>
          </w:divBdr>
          <w:divsChild>
            <w:div w:id="1135442122">
              <w:marLeft w:val="0"/>
              <w:marRight w:val="0"/>
              <w:marTop w:val="0"/>
              <w:marBottom w:val="0"/>
              <w:divBdr>
                <w:top w:val="none" w:sz="0" w:space="0" w:color="auto"/>
                <w:left w:val="none" w:sz="0" w:space="0" w:color="auto"/>
                <w:bottom w:val="none" w:sz="0" w:space="0" w:color="auto"/>
                <w:right w:val="none" w:sz="0" w:space="0" w:color="auto"/>
              </w:divBdr>
              <w:divsChild>
                <w:div w:id="701054085">
                  <w:marLeft w:val="0"/>
                  <w:marRight w:val="0"/>
                  <w:marTop w:val="0"/>
                  <w:marBottom w:val="0"/>
                  <w:divBdr>
                    <w:top w:val="none" w:sz="0" w:space="0" w:color="auto"/>
                    <w:left w:val="none" w:sz="0" w:space="0" w:color="auto"/>
                    <w:bottom w:val="none" w:sz="0" w:space="0" w:color="auto"/>
                    <w:right w:val="none" w:sz="0" w:space="0" w:color="auto"/>
                  </w:divBdr>
                  <w:divsChild>
                    <w:div w:id="999620993">
                      <w:marLeft w:val="0"/>
                      <w:marRight w:val="0"/>
                      <w:marTop w:val="0"/>
                      <w:marBottom w:val="0"/>
                      <w:divBdr>
                        <w:top w:val="none" w:sz="0" w:space="0" w:color="auto"/>
                        <w:left w:val="none" w:sz="0" w:space="0" w:color="auto"/>
                        <w:bottom w:val="none" w:sz="0" w:space="0" w:color="auto"/>
                        <w:right w:val="none" w:sz="0" w:space="0" w:color="auto"/>
                      </w:divBdr>
                      <w:divsChild>
                        <w:div w:id="689066525">
                          <w:marLeft w:val="0"/>
                          <w:marRight w:val="0"/>
                          <w:marTop w:val="0"/>
                          <w:marBottom w:val="0"/>
                          <w:divBdr>
                            <w:top w:val="none" w:sz="0" w:space="0" w:color="auto"/>
                            <w:left w:val="none" w:sz="0" w:space="0" w:color="auto"/>
                            <w:bottom w:val="none" w:sz="0" w:space="0" w:color="auto"/>
                            <w:right w:val="none" w:sz="0" w:space="0" w:color="auto"/>
                          </w:divBdr>
                          <w:divsChild>
                            <w:div w:id="1398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1954">
      <w:bodyDiv w:val="1"/>
      <w:marLeft w:val="0"/>
      <w:marRight w:val="0"/>
      <w:marTop w:val="0"/>
      <w:marBottom w:val="0"/>
      <w:divBdr>
        <w:top w:val="none" w:sz="0" w:space="0" w:color="auto"/>
        <w:left w:val="none" w:sz="0" w:space="0" w:color="auto"/>
        <w:bottom w:val="none" w:sz="0" w:space="0" w:color="auto"/>
        <w:right w:val="none" w:sz="0" w:space="0" w:color="auto"/>
      </w:divBdr>
    </w:div>
    <w:div w:id="1397585393">
      <w:bodyDiv w:val="1"/>
      <w:marLeft w:val="0"/>
      <w:marRight w:val="0"/>
      <w:marTop w:val="0"/>
      <w:marBottom w:val="0"/>
      <w:divBdr>
        <w:top w:val="none" w:sz="0" w:space="0" w:color="auto"/>
        <w:left w:val="none" w:sz="0" w:space="0" w:color="auto"/>
        <w:bottom w:val="none" w:sz="0" w:space="0" w:color="auto"/>
        <w:right w:val="none" w:sz="0" w:space="0" w:color="auto"/>
      </w:divBdr>
      <w:divsChild>
        <w:div w:id="1549411980">
          <w:marLeft w:val="0"/>
          <w:marRight w:val="0"/>
          <w:marTop w:val="0"/>
          <w:marBottom w:val="0"/>
          <w:divBdr>
            <w:top w:val="none" w:sz="0" w:space="0" w:color="auto"/>
            <w:left w:val="none" w:sz="0" w:space="0" w:color="auto"/>
            <w:bottom w:val="none" w:sz="0" w:space="0" w:color="auto"/>
            <w:right w:val="none" w:sz="0" w:space="0" w:color="auto"/>
          </w:divBdr>
          <w:divsChild>
            <w:div w:id="1712726608">
              <w:marLeft w:val="0"/>
              <w:marRight w:val="0"/>
              <w:marTop w:val="0"/>
              <w:marBottom w:val="0"/>
              <w:divBdr>
                <w:top w:val="none" w:sz="0" w:space="0" w:color="auto"/>
                <w:left w:val="none" w:sz="0" w:space="0" w:color="auto"/>
                <w:bottom w:val="none" w:sz="0" w:space="0" w:color="auto"/>
                <w:right w:val="none" w:sz="0" w:space="0" w:color="auto"/>
              </w:divBdr>
              <w:divsChild>
                <w:div w:id="2028097911">
                  <w:marLeft w:val="0"/>
                  <w:marRight w:val="0"/>
                  <w:marTop w:val="0"/>
                  <w:marBottom w:val="0"/>
                  <w:divBdr>
                    <w:top w:val="none" w:sz="0" w:space="0" w:color="auto"/>
                    <w:left w:val="none" w:sz="0" w:space="0" w:color="auto"/>
                    <w:bottom w:val="none" w:sz="0" w:space="0" w:color="auto"/>
                    <w:right w:val="none" w:sz="0" w:space="0" w:color="auto"/>
                  </w:divBdr>
                  <w:divsChild>
                    <w:div w:id="1085416330">
                      <w:marLeft w:val="0"/>
                      <w:marRight w:val="0"/>
                      <w:marTop w:val="0"/>
                      <w:marBottom w:val="0"/>
                      <w:divBdr>
                        <w:top w:val="none" w:sz="0" w:space="0" w:color="auto"/>
                        <w:left w:val="none" w:sz="0" w:space="0" w:color="auto"/>
                        <w:bottom w:val="none" w:sz="0" w:space="0" w:color="auto"/>
                        <w:right w:val="none" w:sz="0" w:space="0" w:color="auto"/>
                      </w:divBdr>
                      <w:divsChild>
                        <w:div w:id="439451375">
                          <w:marLeft w:val="0"/>
                          <w:marRight w:val="0"/>
                          <w:marTop w:val="0"/>
                          <w:marBottom w:val="0"/>
                          <w:divBdr>
                            <w:top w:val="none" w:sz="0" w:space="0" w:color="auto"/>
                            <w:left w:val="none" w:sz="0" w:space="0" w:color="auto"/>
                            <w:bottom w:val="none" w:sz="0" w:space="0" w:color="auto"/>
                            <w:right w:val="none" w:sz="0" w:space="0" w:color="auto"/>
                          </w:divBdr>
                          <w:divsChild>
                            <w:div w:id="12841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016662">
      <w:bodyDiv w:val="1"/>
      <w:marLeft w:val="0"/>
      <w:marRight w:val="0"/>
      <w:marTop w:val="0"/>
      <w:marBottom w:val="0"/>
      <w:divBdr>
        <w:top w:val="none" w:sz="0" w:space="0" w:color="auto"/>
        <w:left w:val="none" w:sz="0" w:space="0" w:color="auto"/>
        <w:bottom w:val="none" w:sz="0" w:space="0" w:color="auto"/>
        <w:right w:val="none" w:sz="0" w:space="0" w:color="auto"/>
      </w:divBdr>
    </w:div>
    <w:div w:id="1532649661">
      <w:bodyDiv w:val="1"/>
      <w:marLeft w:val="0"/>
      <w:marRight w:val="0"/>
      <w:marTop w:val="0"/>
      <w:marBottom w:val="0"/>
      <w:divBdr>
        <w:top w:val="none" w:sz="0" w:space="0" w:color="auto"/>
        <w:left w:val="none" w:sz="0" w:space="0" w:color="auto"/>
        <w:bottom w:val="none" w:sz="0" w:space="0" w:color="auto"/>
        <w:right w:val="none" w:sz="0" w:space="0" w:color="auto"/>
      </w:divBdr>
      <w:divsChild>
        <w:div w:id="1218320158">
          <w:marLeft w:val="0"/>
          <w:marRight w:val="0"/>
          <w:marTop w:val="0"/>
          <w:marBottom w:val="0"/>
          <w:divBdr>
            <w:top w:val="none" w:sz="0" w:space="0" w:color="auto"/>
            <w:left w:val="none" w:sz="0" w:space="0" w:color="auto"/>
            <w:bottom w:val="none" w:sz="0" w:space="0" w:color="auto"/>
            <w:right w:val="none" w:sz="0" w:space="0" w:color="auto"/>
          </w:divBdr>
          <w:divsChild>
            <w:div w:id="1390567242">
              <w:marLeft w:val="0"/>
              <w:marRight w:val="0"/>
              <w:marTop w:val="0"/>
              <w:marBottom w:val="0"/>
              <w:divBdr>
                <w:top w:val="none" w:sz="0" w:space="0" w:color="auto"/>
                <w:left w:val="none" w:sz="0" w:space="0" w:color="auto"/>
                <w:bottom w:val="none" w:sz="0" w:space="0" w:color="auto"/>
                <w:right w:val="none" w:sz="0" w:space="0" w:color="auto"/>
              </w:divBdr>
              <w:divsChild>
                <w:div w:id="342320537">
                  <w:marLeft w:val="0"/>
                  <w:marRight w:val="0"/>
                  <w:marTop w:val="0"/>
                  <w:marBottom w:val="0"/>
                  <w:divBdr>
                    <w:top w:val="none" w:sz="0" w:space="0" w:color="auto"/>
                    <w:left w:val="none" w:sz="0" w:space="0" w:color="auto"/>
                    <w:bottom w:val="none" w:sz="0" w:space="0" w:color="auto"/>
                    <w:right w:val="none" w:sz="0" w:space="0" w:color="auto"/>
                  </w:divBdr>
                  <w:divsChild>
                    <w:div w:id="650057193">
                      <w:marLeft w:val="0"/>
                      <w:marRight w:val="0"/>
                      <w:marTop w:val="0"/>
                      <w:marBottom w:val="0"/>
                      <w:divBdr>
                        <w:top w:val="none" w:sz="0" w:space="0" w:color="auto"/>
                        <w:left w:val="none" w:sz="0" w:space="0" w:color="auto"/>
                        <w:bottom w:val="none" w:sz="0" w:space="0" w:color="auto"/>
                        <w:right w:val="none" w:sz="0" w:space="0" w:color="auto"/>
                      </w:divBdr>
                      <w:divsChild>
                        <w:div w:id="880554876">
                          <w:marLeft w:val="0"/>
                          <w:marRight w:val="0"/>
                          <w:marTop w:val="0"/>
                          <w:marBottom w:val="0"/>
                          <w:divBdr>
                            <w:top w:val="none" w:sz="0" w:space="0" w:color="auto"/>
                            <w:left w:val="none" w:sz="0" w:space="0" w:color="auto"/>
                            <w:bottom w:val="none" w:sz="0" w:space="0" w:color="auto"/>
                            <w:right w:val="none" w:sz="0" w:space="0" w:color="auto"/>
                          </w:divBdr>
                          <w:divsChild>
                            <w:div w:id="1361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291936">
      <w:bodyDiv w:val="1"/>
      <w:marLeft w:val="0"/>
      <w:marRight w:val="0"/>
      <w:marTop w:val="0"/>
      <w:marBottom w:val="0"/>
      <w:divBdr>
        <w:top w:val="none" w:sz="0" w:space="0" w:color="auto"/>
        <w:left w:val="none" w:sz="0" w:space="0" w:color="auto"/>
        <w:bottom w:val="none" w:sz="0" w:space="0" w:color="auto"/>
        <w:right w:val="none" w:sz="0" w:space="0" w:color="auto"/>
      </w:divBdr>
    </w:div>
    <w:div w:id="19269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7bXX%7d/MaratonaTech"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C40EC0FA74E64E8146614CB730A4D9" ma:contentTypeVersion="18" ma:contentTypeDescription="Crie um novo documento." ma:contentTypeScope="" ma:versionID="0de9365beecf5c2287a7caafa419fea3">
  <xsd:schema xmlns:xsd="http://www.w3.org/2001/XMLSchema" xmlns:xs="http://www.w3.org/2001/XMLSchema" xmlns:p="http://schemas.microsoft.com/office/2006/metadata/properties" xmlns:ns2="f61705dd-dd2d-4ab9-9bbf-49e0d21b9022" xmlns:ns3="0798beb3-9d6a-467b-b776-ccfc93473710" targetNamespace="http://schemas.microsoft.com/office/2006/metadata/properties" ma:root="true" ma:fieldsID="56e456b7484ef76315fb1d0de95b1f05" ns2:_="" ns3:_="">
    <xsd:import namespace="f61705dd-dd2d-4ab9-9bbf-49e0d21b9022"/>
    <xsd:import namespace="0798beb3-9d6a-467b-b776-ccfc934737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705dd-dd2d-4ab9-9bbf-49e0d21b9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11000289-e8e0-4655-aaa4-6ce2e2879b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98beb3-9d6a-467b-b776-ccfc93473710"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560c32b9-b3cd-4e58-8615-6ab9f3400046}" ma:internalName="TaxCatchAll" ma:showField="CatchAllData" ma:web="0798beb3-9d6a-467b-b776-ccfc934737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61705dd-dd2d-4ab9-9bbf-49e0d21b9022">
      <Terms xmlns="http://schemas.microsoft.com/office/infopath/2007/PartnerControls"/>
    </lcf76f155ced4ddcb4097134ff3c332f>
    <TaxCatchAll xmlns="0798beb3-9d6a-467b-b776-ccfc9347371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FA41-5DBC-4887-AFD6-C0933C19D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1705dd-dd2d-4ab9-9bbf-49e0d21b9022"/>
    <ds:schemaRef ds:uri="0798beb3-9d6a-467b-b776-ccfc93473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B24733-B70D-4FD2-84A2-DAC1E29C1141}">
  <ds:schemaRefs>
    <ds:schemaRef ds:uri="http://schemas.microsoft.com/sharepoint/v3/contenttype/forms"/>
  </ds:schemaRefs>
</ds:datastoreItem>
</file>

<file path=customXml/itemProps3.xml><?xml version="1.0" encoding="utf-8"?>
<ds:datastoreItem xmlns:ds="http://schemas.openxmlformats.org/officeDocument/2006/customXml" ds:itemID="{014BF750-530A-40EF-856A-20C3FE634094}">
  <ds:schemaRefs>
    <ds:schemaRef ds:uri="http://schemas.microsoft.com/office/2006/metadata/properties"/>
    <ds:schemaRef ds:uri="http://schemas.microsoft.com/office/infopath/2007/PartnerControls"/>
    <ds:schemaRef ds:uri="f61705dd-dd2d-4ab9-9bbf-49e0d21b9022"/>
    <ds:schemaRef ds:uri="0798beb3-9d6a-467b-b776-ccfc93473710"/>
  </ds:schemaRefs>
</ds:datastoreItem>
</file>

<file path=customXml/itemProps4.xml><?xml version="1.0" encoding="utf-8"?>
<ds:datastoreItem xmlns:ds="http://schemas.openxmlformats.org/officeDocument/2006/customXml" ds:itemID="{440EC151-C095-4CBA-9E7C-B2A231A3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Template>
  <TotalTime>72</TotalTime>
  <Pages>4</Pages>
  <Words>790</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Micael Macedo Alves Barbosa</cp:lastModifiedBy>
  <cp:revision>156</cp:revision>
  <cp:lastPrinted>2014-07-25T00:51:00Z</cp:lastPrinted>
  <dcterms:created xsi:type="dcterms:W3CDTF">2017-03-21T20:21:00Z</dcterms:created>
  <dcterms:modified xsi:type="dcterms:W3CDTF">2024-04-24T18:48:00Z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0x0101009FC40EC0FA74E64E8146614CB730A4D9</vt:lpwstr>
  </property>
  <property fmtid="{D5CDD505-2E9C-101B-9397-08002B2CF9AE}" pid="3" name="MediaServiceImageTags">
    <vt:lpwstr/>
  </property>
</Properties>
</file>